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F41E" w14:textId="77777777" w:rsidR="004045FA" w:rsidRPr="000A36B6" w:rsidRDefault="004045FA" w:rsidP="004045FA">
      <w:pPr>
        <w:rPr>
          <w:rFonts w:ascii="Calibri" w:hAnsi="Calibri" w:cs="Calibri"/>
          <w:color w:val="2F5496"/>
          <w:sz w:val="28"/>
          <w:szCs w:val="28"/>
        </w:rPr>
      </w:pPr>
      <w:r w:rsidRPr="000A36B6">
        <w:rPr>
          <w:rFonts w:ascii="Calibri" w:hAnsi="Calibri" w:cs="Calibri"/>
          <w:color w:val="2F5496"/>
          <w:sz w:val="28"/>
          <w:szCs w:val="28"/>
        </w:rPr>
        <w:t>Question #1:  Boolean Operators</w:t>
      </w:r>
    </w:p>
    <w:p w14:paraId="2BBACE22" w14:textId="77777777" w:rsidR="004045FA" w:rsidRPr="000A36B6" w:rsidRDefault="004045FA" w:rsidP="004045FA">
      <w:pPr>
        <w:rPr>
          <w:rFonts w:ascii="Calibri" w:hAnsi="Calibri" w:cs="Calibri"/>
        </w:rPr>
      </w:pPr>
    </w:p>
    <w:p w14:paraId="3882C0C6" w14:textId="77777777" w:rsidR="004045FA" w:rsidRPr="000A36B6" w:rsidRDefault="004045FA" w:rsidP="004045FA">
      <w:pPr>
        <w:spacing w:after="40"/>
        <w:rPr>
          <w:rFonts w:ascii="Calibri" w:hAnsi="Calibri" w:cs="Calibri"/>
        </w:rPr>
      </w:pPr>
      <w:r w:rsidRPr="000A36B6">
        <w:rPr>
          <w:rFonts w:ascii="Calibri" w:hAnsi="Calibri" w:cs="Calibri"/>
          <w:color w:val="2F5496"/>
        </w:rPr>
        <w:t xml:space="preserve">Given the following values for X, Y, and Z, are the following Boolean expressions true or false? </w:t>
      </w:r>
    </w:p>
    <w:p w14:paraId="0B2A3E48" w14:textId="77777777" w:rsidR="004045FA" w:rsidRPr="000A36B6" w:rsidRDefault="004045FA" w:rsidP="004045FA">
      <w:pPr>
        <w:rPr>
          <w:rFonts w:ascii="Calibri" w:hAnsi="Calibri" w:cs="Calibri"/>
        </w:rPr>
      </w:pPr>
      <w:r w:rsidRPr="000A36B6">
        <w:rPr>
          <w:rFonts w:ascii="Calibri" w:hAnsi="Calibri" w:cs="Calibri"/>
          <w:color w:val="2F5496"/>
        </w:rPr>
        <w:t xml:space="preserve"> </w:t>
      </w:r>
    </w:p>
    <w:p w14:paraId="6EA3F52B" w14:textId="77777777" w:rsidR="004045FA" w:rsidRPr="000A36B6" w:rsidRDefault="004045FA" w:rsidP="004045FA">
      <w:pPr>
        <w:ind w:left="-5" w:hanging="10"/>
        <w:rPr>
          <w:rFonts w:ascii="Calibri" w:hAnsi="Calibri" w:cs="Calibri"/>
          <w:b/>
          <w:sz w:val="28"/>
          <w:szCs w:val="28"/>
        </w:rPr>
      </w:pPr>
      <w:r w:rsidRPr="000A36B6">
        <w:rPr>
          <w:rFonts w:ascii="Calibri" w:hAnsi="Calibri" w:cs="Calibri"/>
          <w:b/>
          <w:sz w:val="28"/>
          <w:szCs w:val="28"/>
        </w:rPr>
        <w:t xml:space="preserve">X = True, Y = True, Z = False </w:t>
      </w:r>
    </w:p>
    <w:p w14:paraId="2301687C" w14:textId="77777777" w:rsidR="004045FA" w:rsidRPr="000A36B6" w:rsidRDefault="004045FA" w:rsidP="004045FA">
      <w:pPr>
        <w:ind w:left="-5" w:hanging="10"/>
        <w:rPr>
          <w:rFonts w:ascii="Calibri" w:hAnsi="Calibri" w:cs="Calibri"/>
        </w:rPr>
      </w:pPr>
    </w:p>
    <w:tbl>
      <w:tblPr>
        <w:tblStyle w:val="TableGrid"/>
        <w:tblW w:w="881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30"/>
        <w:gridCol w:w="4680"/>
      </w:tblGrid>
      <w:tr w:rsidR="004045FA" w:rsidRPr="000A36B6" w14:paraId="55F57FA1" w14:textId="77777777" w:rsidTr="00547F80">
        <w:trPr>
          <w:trHeight w:val="317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2C40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>X OR Y AND Z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4680" w14:textId="62A98978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 </w:t>
            </w:r>
            <w:r w:rsidR="005C2152">
              <w:rPr>
                <w:rFonts w:ascii="宋体" w:eastAsia="宋体" w:hAnsi="宋体" w:cs="Calibri"/>
                <w:lang w:eastAsia="zh-CN"/>
              </w:rPr>
              <w:t>F</w:t>
            </w:r>
            <w:r w:rsidR="005C2152">
              <w:rPr>
                <w:rFonts w:ascii="宋体" w:eastAsia="宋体" w:hAnsi="宋体" w:cs="Calibri" w:hint="eastAsia"/>
                <w:lang w:eastAsia="zh-CN"/>
              </w:rPr>
              <w:t>a</w:t>
            </w:r>
            <w:r w:rsidR="005C2152">
              <w:rPr>
                <w:rFonts w:ascii="Calibri" w:hAnsi="Calibri" w:cs="Calibri"/>
              </w:rPr>
              <w:t>lse</w:t>
            </w:r>
          </w:p>
        </w:tc>
      </w:tr>
      <w:tr w:rsidR="004045FA" w:rsidRPr="000A36B6" w14:paraId="7F185C70" w14:textId="77777777" w:rsidTr="00547F80">
        <w:trPr>
          <w:trHeight w:val="317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293E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>X AND X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FC9F" w14:textId="62424DC3" w:rsidR="004045FA" w:rsidRPr="005C2152" w:rsidRDefault="005C2152" w:rsidP="00547F80">
            <w:pPr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</w:tr>
      <w:tr w:rsidR="004045FA" w:rsidRPr="000A36B6" w14:paraId="6E3539C3" w14:textId="77777777" w:rsidTr="00547F80">
        <w:trPr>
          <w:trHeight w:val="317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3E7B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(X NAND Z) AND Y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D005" w14:textId="6FFCC40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 </w:t>
            </w:r>
            <w:r w:rsidR="00830171">
              <w:rPr>
                <w:rFonts w:ascii="Calibri" w:hAnsi="Calibri" w:cs="Calibri"/>
              </w:rPr>
              <w:t>True</w:t>
            </w:r>
          </w:p>
        </w:tc>
      </w:tr>
      <w:tr w:rsidR="004045FA" w:rsidRPr="000A36B6" w14:paraId="0054875A" w14:textId="77777777" w:rsidTr="00547F80">
        <w:trPr>
          <w:trHeight w:val="317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E7E7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Y XOR Z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385A" w14:textId="0F085809" w:rsidR="004045FA" w:rsidRPr="00830171" w:rsidRDefault="00830171" w:rsidP="00547F80">
            <w:pPr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</w:tr>
      <w:tr w:rsidR="004045FA" w:rsidRPr="000A36B6" w14:paraId="0A32E09E" w14:textId="77777777" w:rsidTr="00547F80">
        <w:trPr>
          <w:trHeight w:val="317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3314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(X XOR Z) AND (Y XOR Z)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66A0" w14:textId="726F12AF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 </w:t>
            </w:r>
            <w:r w:rsidR="00830171">
              <w:rPr>
                <w:rFonts w:ascii="Calibri" w:hAnsi="Calibri" w:cs="Calibri"/>
              </w:rPr>
              <w:t>True</w:t>
            </w:r>
          </w:p>
        </w:tc>
      </w:tr>
      <w:tr w:rsidR="004045FA" w:rsidRPr="000A36B6" w14:paraId="60EBF9C6" w14:textId="77777777" w:rsidTr="00547F80">
        <w:trPr>
          <w:trHeight w:val="317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D4BB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(Y OR Y) XOR Z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E0C7" w14:textId="00BCEA16" w:rsidR="004045FA" w:rsidRPr="00830171" w:rsidRDefault="00830171" w:rsidP="00547F80">
            <w:pPr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</w:tr>
      <w:tr w:rsidR="004045FA" w:rsidRPr="000A36B6" w14:paraId="14414697" w14:textId="77777777" w:rsidTr="00547F80">
        <w:trPr>
          <w:trHeight w:val="318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05B5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(Y NOR Z) AND (X OR Z)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D65B" w14:textId="194BE8DF" w:rsidR="004045FA" w:rsidRPr="00830171" w:rsidRDefault="00830171" w:rsidP="00547F80">
            <w:pPr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  <w:tr w:rsidR="004045FA" w:rsidRPr="000A36B6" w14:paraId="0789F1BA" w14:textId="77777777" w:rsidTr="00547F80">
        <w:trPr>
          <w:trHeight w:val="317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70E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proofErr w:type="gramStart"/>
            <w:r w:rsidRPr="000A36B6">
              <w:rPr>
                <w:rFonts w:ascii="Calibri" w:hAnsi="Calibri" w:cs="Calibri"/>
              </w:rPr>
              <w:t>NOT(</w:t>
            </w:r>
            <w:proofErr w:type="gramEnd"/>
            <w:r w:rsidRPr="000A36B6">
              <w:rPr>
                <w:rFonts w:ascii="Calibri" w:hAnsi="Calibri" w:cs="Calibri"/>
              </w:rPr>
              <w:t xml:space="preserve">(Y NAND Z) OR Z)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2068" w14:textId="21567E47" w:rsidR="004045FA" w:rsidRPr="002B5E85" w:rsidRDefault="002B5E85" w:rsidP="00547F80">
            <w:pPr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  <w:tr w:rsidR="004045FA" w:rsidRPr="000A36B6" w14:paraId="2B045C47" w14:textId="77777777" w:rsidTr="00547F80">
        <w:trPr>
          <w:trHeight w:val="317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2C09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((NOT Y AND NOT Z) AND Z) NAND Y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C0CE" w14:textId="1F5DAE07" w:rsidR="004045FA" w:rsidRPr="002B5E85" w:rsidRDefault="002B5E85" w:rsidP="00547F80">
            <w:pPr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</w:tr>
      <w:tr w:rsidR="004045FA" w:rsidRPr="000A36B6" w14:paraId="5C270221" w14:textId="77777777" w:rsidTr="00547F80">
        <w:trPr>
          <w:trHeight w:val="514"/>
        </w:trPr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E788" w14:textId="77777777" w:rsidR="004045FA" w:rsidRPr="000A36B6" w:rsidRDefault="004045FA" w:rsidP="00547F80">
            <w:pPr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</w:rPr>
              <w:t xml:space="preserve">(NOT X NOR Y) NAND (Z XOR NOT Y) OR Z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4126" w14:textId="2AA7E7B0" w:rsidR="004045FA" w:rsidRPr="00F50B84" w:rsidRDefault="00F50B84" w:rsidP="00547F80">
            <w:pPr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</w:tr>
    </w:tbl>
    <w:p w14:paraId="5F899616" w14:textId="77777777" w:rsidR="004045FA" w:rsidRPr="000A36B6" w:rsidRDefault="004045FA" w:rsidP="004045FA">
      <w:pPr>
        <w:rPr>
          <w:rFonts w:ascii="Calibri" w:hAnsi="Calibri" w:cs="Calibri"/>
        </w:rPr>
      </w:pPr>
      <w:r w:rsidRPr="000A36B6">
        <w:rPr>
          <w:rFonts w:ascii="Calibri" w:hAnsi="Calibri" w:cs="Calibri"/>
          <w:color w:val="2F5496"/>
          <w:sz w:val="26"/>
        </w:rPr>
        <w:t xml:space="preserve"> </w:t>
      </w:r>
    </w:p>
    <w:p w14:paraId="3C4FABA0" w14:textId="77777777" w:rsidR="004045FA" w:rsidRPr="000A36B6" w:rsidRDefault="004045FA" w:rsidP="004045FA">
      <w:pPr>
        <w:pStyle w:val="Body"/>
        <w:rPr>
          <w:rFonts w:ascii="Calibri" w:hAnsi="Calibri" w:cs="Calibri"/>
        </w:rPr>
      </w:pPr>
    </w:p>
    <w:p w14:paraId="6E52140A" w14:textId="421352F6" w:rsidR="00D937E9" w:rsidRPr="00DC4CB6" w:rsidRDefault="004045FA">
      <w:pPr>
        <w:rPr>
          <w:rFonts w:ascii="Calibri" w:hAnsi="Calibri" w:cs="Calibri"/>
          <w:bCs/>
        </w:rPr>
      </w:pPr>
      <w:r w:rsidRPr="000A36B6">
        <w:rPr>
          <w:rFonts w:ascii="Calibri" w:hAnsi="Calibri" w:cs="Calibri"/>
        </w:rPr>
        <w:br w:type="page"/>
      </w:r>
    </w:p>
    <w:p w14:paraId="75F489A8" w14:textId="77777777" w:rsidR="004045FA" w:rsidRPr="000A36B6" w:rsidRDefault="004045FA" w:rsidP="004045FA">
      <w:pPr>
        <w:rPr>
          <w:rFonts w:ascii="Calibri" w:hAnsi="Calibri" w:cs="Calibri"/>
          <w:color w:val="2F5496"/>
          <w:sz w:val="28"/>
          <w:szCs w:val="28"/>
        </w:rPr>
      </w:pPr>
      <w:r w:rsidRPr="000A36B6">
        <w:rPr>
          <w:rFonts w:ascii="Calibri" w:hAnsi="Calibri" w:cs="Calibri"/>
          <w:color w:val="2F5496"/>
          <w:sz w:val="28"/>
          <w:szCs w:val="28"/>
        </w:rPr>
        <w:lastRenderedPageBreak/>
        <w:t>Question #2:  Simplifying Boolean Expressions</w:t>
      </w:r>
    </w:p>
    <w:p w14:paraId="4151E5A5" w14:textId="77777777" w:rsidR="004045FA" w:rsidRPr="000A36B6" w:rsidRDefault="004045FA" w:rsidP="004045FA">
      <w:pPr>
        <w:rPr>
          <w:rFonts w:ascii="Calibri" w:hAnsi="Calibri" w:cs="Calibri"/>
        </w:rPr>
      </w:pPr>
    </w:p>
    <w:p w14:paraId="7DE3CF44" w14:textId="57002704" w:rsidR="004045FA" w:rsidRPr="000A36B6" w:rsidRDefault="004045FA" w:rsidP="004045FA">
      <w:pPr>
        <w:spacing w:after="161"/>
        <w:ind w:left="-5" w:hanging="10"/>
        <w:rPr>
          <w:rFonts w:ascii="Calibri" w:hAnsi="Calibri" w:cs="Calibri"/>
        </w:rPr>
      </w:pPr>
      <w:r w:rsidRPr="000A36B6">
        <w:rPr>
          <w:rFonts w:ascii="Calibri" w:hAnsi="Calibri" w:cs="Calibri"/>
        </w:rPr>
        <w:t>Simplify the given Boolean expression using the laws of Boolean logic. Show each simplification you make and please include the name of the law you used (</w:t>
      </w:r>
      <w:proofErr w:type="gramStart"/>
      <w:r w:rsidRPr="000A36B6">
        <w:rPr>
          <w:rFonts w:ascii="Calibri" w:hAnsi="Calibri" w:cs="Calibri"/>
        </w:rPr>
        <w:t>e.g.</w:t>
      </w:r>
      <w:proofErr w:type="gramEnd"/>
      <w:r w:rsidRPr="000A36B6">
        <w:rPr>
          <w:rFonts w:ascii="Calibri" w:hAnsi="Calibri" w:cs="Calibri"/>
        </w:rPr>
        <w:t xml:space="preserve"> complementation, idempotent, etc.)  If you’re having trouble getting started, remember this is just like Algebra. Collect like terms and factor them out of the logical expression the exact same way you would an algebraic equation. </w:t>
      </w:r>
    </w:p>
    <w:p w14:paraId="27936C39" w14:textId="77777777" w:rsidR="004045FA" w:rsidRPr="000A36B6" w:rsidRDefault="004045FA" w:rsidP="004045FA">
      <w:pPr>
        <w:spacing w:after="161"/>
        <w:ind w:left="-5" w:hanging="10"/>
        <w:rPr>
          <w:rFonts w:ascii="Calibri" w:hAnsi="Calibri" w:cs="Calibri"/>
        </w:rPr>
      </w:pPr>
    </w:p>
    <w:p w14:paraId="5DAB9EBF" w14:textId="77777777" w:rsidR="004045FA" w:rsidRPr="000A36B6" w:rsidRDefault="004045FA" w:rsidP="004045FA">
      <w:pPr>
        <w:spacing w:after="172"/>
        <w:rPr>
          <w:rFonts w:ascii="Calibri" w:hAnsi="Calibri" w:cs="Calibri"/>
        </w:rPr>
      </w:pPr>
      <w:r w:rsidRPr="000A36B6">
        <w:rPr>
          <w:rFonts w:ascii="Calibri" w:hAnsi="Calibri" w:cs="Calibri"/>
        </w:rPr>
        <w:t xml:space="preserve">X’YZ + XYZ + XY’Z’+XYZ’ + XY’Z’ + X’Y’Z’ + WX’Y’Z’ + W’X’Y’Z’ </w:t>
      </w:r>
    </w:p>
    <w:p w14:paraId="4BDF05FB" w14:textId="3C46F07F" w:rsidR="00BC4C8F" w:rsidRDefault="00BC4C8F" w:rsidP="00F50B84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lastRenderedPageBreak/>
        <w:t>Step</w:t>
      </w:r>
      <w:proofErr w:type="gramStart"/>
      <w:r>
        <w:rPr>
          <w:rFonts w:ascii="Calibri" w:hAnsi="Calibri" w:cs="Calibri"/>
          <w:lang w:eastAsia="zh-CN"/>
        </w:rPr>
        <w:t>1:factoring</w:t>
      </w:r>
      <w:proofErr w:type="gramEnd"/>
      <w:r>
        <w:rPr>
          <w:rFonts w:ascii="Calibri" w:hAnsi="Calibri" w:cs="Calibri"/>
          <w:lang w:eastAsia="zh-CN"/>
        </w:rPr>
        <w:t xml:space="preserve"> out items</w:t>
      </w:r>
    </w:p>
    <w:p w14:paraId="08851E1E" w14:textId="34FF862D" w:rsidR="00BC4C8F" w:rsidRDefault="00BC4C8F" w:rsidP="00F50B84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X’(YZ+Y’Z’+WY’Z’+W’Y’Z</w:t>
      </w:r>
      <w:proofErr w:type="gramStart"/>
      <w:r>
        <w:rPr>
          <w:rFonts w:ascii="Calibri" w:hAnsi="Calibri" w:cs="Calibri"/>
          <w:lang w:eastAsia="zh-CN"/>
        </w:rPr>
        <w:t>’)+</w:t>
      </w:r>
      <w:proofErr w:type="gramEnd"/>
      <w:r>
        <w:rPr>
          <w:rFonts w:ascii="Calibri" w:hAnsi="Calibri" w:cs="Calibri"/>
          <w:lang w:eastAsia="zh-CN"/>
        </w:rPr>
        <w:t>X(YZ+Y’Z’+YZ’+Y’Z’)</w:t>
      </w:r>
    </w:p>
    <w:p w14:paraId="49CB4643" w14:textId="0292ED71" w:rsidR="009E49A0" w:rsidRDefault="009E49A0" w:rsidP="00F50B84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Step2: factoring out the first 4 inner components</w:t>
      </w:r>
    </w:p>
    <w:p w14:paraId="01CD4B03" w14:textId="3EBB9106" w:rsidR="009E49A0" w:rsidRDefault="009E49A0" w:rsidP="009E49A0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X’(</w:t>
      </w:r>
      <w:r>
        <w:rPr>
          <w:rFonts w:ascii="Calibri" w:hAnsi="Calibri" w:cs="Calibri"/>
          <w:lang w:eastAsia="zh-CN"/>
        </w:rPr>
        <w:t>Y’(Z’+WZ’+W’Z</w:t>
      </w:r>
      <w:proofErr w:type="gramStart"/>
      <w:r>
        <w:rPr>
          <w:rFonts w:ascii="Calibri" w:hAnsi="Calibri" w:cs="Calibri"/>
          <w:lang w:eastAsia="zh-CN"/>
        </w:rPr>
        <w:t>’)+</w:t>
      </w:r>
      <w:proofErr w:type="gramEnd"/>
      <w:r>
        <w:rPr>
          <w:rFonts w:ascii="Calibri" w:hAnsi="Calibri" w:cs="Calibri"/>
          <w:lang w:eastAsia="zh-CN"/>
        </w:rPr>
        <w:t>YZ</w:t>
      </w:r>
      <w:r>
        <w:rPr>
          <w:rFonts w:ascii="Calibri" w:hAnsi="Calibri" w:cs="Calibri"/>
          <w:lang w:eastAsia="zh-CN"/>
        </w:rPr>
        <w:t>)+X(YZ+Y’Z’+YZ’+Y’Z’)</w:t>
      </w:r>
    </w:p>
    <w:p w14:paraId="59ABBD8C" w14:textId="51162795" w:rsidR="009E49A0" w:rsidRDefault="00220698" w:rsidP="00F50B84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S</w:t>
      </w:r>
      <w:r>
        <w:rPr>
          <w:rFonts w:ascii="Calibri" w:hAnsi="Calibri" w:cs="Calibri"/>
          <w:lang w:eastAsia="zh-CN"/>
        </w:rPr>
        <w:t>tep</w:t>
      </w:r>
      <w:proofErr w:type="gramStart"/>
      <w:r>
        <w:rPr>
          <w:rFonts w:ascii="Calibri" w:hAnsi="Calibri" w:cs="Calibri"/>
          <w:lang w:eastAsia="zh-CN"/>
        </w:rPr>
        <w:t>3:factoring</w:t>
      </w:r>
      <w:proofErr w:type="gramEnd"/>
      <w:r>
        <w:rPr>
          <w:rFonts w:ascii="Calibri" w:hAnsi="Calibri" w:cs="Calibri"/>
          <w:lang w:eastAsia="zh-CN"/>
        </w:rPr>
        <w:t xml:space="preserve"> further</w:t>
      </w:r>
    </w:p>
    <w:p w14:paraId="28A71A55" w14:textId="6E8BBD82" w:rsidR="00220698" w:rsidRDefault="00220698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X’(Y’(</w:t>
      </w:r>
      <w:r>
        <w:rPr>
          <w:rFonts w:ascii="Calibri" w:hAnsi="Calibri" w:cs="Calibri"/>
          <w:lang w:eastAsia="zh-CN"/>
        </w:rPr>
        <w:t>Z’(W+W’+1</w:t>
      </w:r>
      <w:proofErr w:type="gramStart"/>
      <w:r>
        <w:rPr>
          <w:rFonts w:ascii="Calibri" w:hAnsi="Calibri" w:cs="Calibri"/>
          <w:lang w:eastAsia="zh-CN"/>
        </w:rPr>
        <w:t>)</w:t>
      </w:r>
      <w:r>
        <w:rPr>
          <w:rFonts w:ascii="Calibri" w:hAnsi="Calibri" w:cs="Calibri"/>
          <w:lang w:eastAsia="zh-CN"/>
        </w:rPr>
        <w:t>)+</w:t>
      </w:r>
      <w:proofErr w:type="gramEnd"/>
      <w:r>
        <w:rPr>
          <w:rFonts w:ascii="Calibri" w:hAnsi="Calibri" w:cs="Calibri"/>
          <w:lang w:eastAsia="zh-CN"/>
        </w:rPr>
        <w:t>YZ)+X(YZ+Y’Z’+YZ’+Y’Z’)</w:t>
      </w:r>
    </w:p>
    <w:p w14:paraId="59F960AF" w14:textId="1D3A0F97" w:rsidR="00220698" w:rsidRDefault="00220698" w:rsidP="00F50B84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Step4: applying the Complementation Rule W+W’=1 </w:t>
      </w:r>
    </w:p>
    <w:p w14:paraId="722A4110" w14:textId="3A8AC5F3" w:rsidR="00220698" w:rsidRDefault="00220698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X’(Y’(Z’(</w:t>
      </w:r>
      <w:r>
        <w:rPr>
          <w:rFonts w:ascii="Calibri" w:hAnsi="Calibri" w:cs="Calibri"/>
          <w:lang w:eastAsia="zh-CN"/>
        </w:rPr>
        <w:t>1+1</w:t>
      </w:r>
      <w:proofErr w:type="gramStart"/>
      <w:r>
        <w:rPr>
          <w:rFonts w:ascii="Calibri" w:hAnsi="Calibri" w:cs="Calibri"/>
          <w:lang w:eastAsia="zh-CN"/>
        </w:rPr>
        <w:t>))+</w:t>
      </w:r>
      <w:proofErr w:type="gramEnd"/>
      <w:r>
        <w:rPr>
          <w:rFonts w:ascii="Calibri" w:hAnsi="Calibri" w:cs="Calibri"/>
          <w:lang w:eastAsia="zh-CN"/>
        </w:rPr>
        <w:t>YZ)+X(YZ+Y’Z’+YZ’+Y’Z’)</w:t>
      </w:r>
    </w:p>
    <w:p w14:paraId="78D8D9FC" w14:textId="36DDF493" w:rsidR="00220698" w:rsidRDefault="00220698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Step</w:t>
      </w:r>
      <w:r>
        <w:rPr>
          <w:rFonts w:ascii="Calibri" w:hAnsi="Calibri" w:cs="Calibri"/>
          <w:lang w:eastAsia="zh-CN"/>
        </w:rPr>
        <w:t>5</w:t>
      </w:r>
      <w:r>
        <w:rPr>
          <w:rFonts w:ascii="Calibri" w:hAnsi="Calibri" w:cs="Calibri"/>
          <w:lang w:eastAsia="zh-CN"/>
        </w:rPr>
        <w:t xml:space="preserve">: applying the </w:t>
      </w:r>
      <w:r>
        <w:rPr>
          <w:rFonts w:ascii="Calibri" w:hAnsi="Calibri" w:cs="Calibri"/>
          <w:lang w:eastAsia="zh-CN"/>
        </w:rPr>
        <w:t>Idempotent</w:t>
      </w:r>
      <w:r>
        <w:rPr>
          <w:rFonts w:ascii="Calibri" w:hAnsi="Calibri" w:cs="Calibri"/>
          <w:lang w:eastAsia="zh-CN"/>
        </w:rPr>
        <w:t xml:space="preserve"> Rule</w:t>
      </w:r>
      <w:r>
        <w:rPr>
          <w:rFonts w:ascii="Calibri" w:hAnsi="Calibri" w:cs="Calibri"/>
          <w:lang w:eastAsia="zh-CN"/>
        </w:rPr>
        <w:t xml:space="preserve"> </w:t>
      </w:r>
      <w:r>
        <w:rPr>
          <w:rFonts w:ascii="Calibri" w:hAnsi="Calibri" w:cs="Calibri" w:hint="eastAsia"/>
          <w:lang w:eastAsia="zh-CN"/>
        </w:rPr>
        <w:t>1+1=1</w:t>
      </w:r>
    </w:p>
    <w:p w14:paraId="7BFC707C" w14:textId="6F97D4C8" w:rsidR="00220698" w:rsidRPr="00220698" w:rsidRDefault="00220698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X’(Y’Z’+</w:t>
      </w:r>
      <w:proofErr w:type="gramStart"/>
      <w:r>
        <w:rPr>
          <w:rFonts w:ascii="Calibri" w:hAnsi="Calibri" w:cs="Calibri"/>
          <w:lang w:eastAsia="zh-CN"/>
        </w:rPr>
        <w:t>YZ)+</w:t>
      </w:r>
      <w:proofErr w:type="gramEnd"/>
      <w:r w:rsidRPr="00220698">
        <w:rPr>
          <w:rFonts w:ascii="Calibri" w:hAnsi="Calibri" w:cs="Calibri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>X(YZ+Y’Z’+YZ’+Y’Z’)</w:t>
      </w:r>
    </w:p>
    <w:p w14:paraId="669254AF" w14:textId="1B6AB006" w:rsidR="00220698" w:rsidRDefault="00DE469C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Step6: applying the Distributive Rule Y</w:t>
      </w:r>
      <w:proofErr w:type="gramStart"/>
      <w:r>
        <w:rPr>
          <w:rFonts w:ascii="Calibri" w:hAnsi="Calibri" w:cs="Calibri"/>
          <w:lang w:eastAsia="zh-CN"/>
        </w:rPr>
        <w:t>’</w:t>
      </w:r>
      <w:proofErr w:type="gramEnd"/>
      <w:r>
        <w:rPr>
          <w:rFonts w:ascii="Calibri" w:hAnsi="Calibri" w:cs="Calibri"/>
          <w:lang w:eastAsia="zh-CN"/>
        </w:rPr>
        <w:t>*Z</w:t>
      </w:r>
      <w:proofErr w:type="gramStart"/>
      <w:r>
        <w:rPr>
          <w:rFonts w:ascii="Calibri" w:hAnsi="Calibri" w:cs="Calibri"/>
          <w:lang w:eastAsia="zh-CN"/>
        </w:rPr>
        <w:t>’</w:t>
      </w:r>
      <w:proofErr w:type="gramEnd"/>
      <w:r>
        <w:rPr>
          <w:rFonts w:ascii="Calibri" w:hAnsi="Calibri" w:cs="Calibri"/>
          <w:lang w:eastAsia="zh-CN"/>
        </w:rPr>
        <w:t>+Y</w:t>
      </w:r>
      <w:r>
        <w:rPr>
          <w:rFonts w:ascii="Calibri" w:hAnsi="Calibri" w:cs="Calibri" w:hint="eastAsia"/>
          <w:lang w:eastAsia="zh-CN"/>
        </w:rPr>
        <w:t>=</w:t>
      </w:r>
      <w:r>
        <w:rPr>
          <w:rFonts w:ascii="Calibri" w:hAnsi="Calibri" w:cs="Calibri"/>
          <w:lang w:eastAsia="zh-CN"/>
        </w:rPr>
        <w:t xml:space="preserve"> </w:t>
      </w:r>
      <w:r w:rsidR="00470E28">
        <w:rPr>
          <w:rFonts w:ascii="Calibri" w:hAnsi="Calibri" w:cs="Calibri" w:hint="eastAsia"/>
          <w:lang w:eastAsia="zh-CN"/>
        </w:rPr>
        <w:t>（</w:t>
      </w:r>
      <w:r w:rsidR="00470E28">
        <w:rPr>
          <w:rFonts w:ascii="Calibri" w:hAnsi="Calibri" w:cs="Calibri"/>
          <w:lang w:eastAsia="zh-CN"/>
        </w:rPr>
        <w:t>Y</w:t>
      </w:r>
      <w:r w:rsidR="00470E28">
        <w:rPr>
          <w:rFonts w:ascii="Calibri" w:hAnsi="Calibri" w:cs="Calibri" w:hint="eastAsia"/>
          <w:lang w:eastAsia="zh-CN"/>
        </w:rPr>
        <w:t>+</w:t>
      </w:r>
      <w:r w:rsidR="00470E28">
        <w:rPr>
          <w:rFonts w:ascii="Calibri" w:hAnsi="Calibri" w:cs="Calibri"/>
          <w:lang w:eastAsia="zh-CN"/>
        </w:rPr>
        <w:t>Y</w:t>
      </w:r>
      <w:proofErr w:type="gramStart"/>
      <w:r w:rsidR="00470E28">
        <w:rPr>
          <w:rFonts w:ascii="Calibri" w:hAnsi="Calibri" w:cs="Calibri"/>
          <w:lang w:eastAsia="zh-CN"/>
        </w:rPr>
        <w:t>’</w:t>
      </w:r>
      <w:proofErr w:type="gramEnd"/>
      <w:r w:rsidR="00470E28">
        <w:rPr>
          <w:rFonts w:ascii="Calibri" w:hAnsi="Calibri" w:cs="Calibri" w:hint="eastAsia"/>
          <w:lang w:eastAsia="zh-CN"/>
        </w:rPr>
        <w:t>）</w:t>
      </w:r>
      <w:r w:rsidR="00470E28">
        <w:rPr>
          <w:rFonts w:ascii="Calibri" w:hAnsi="Calibri" w:cs="Calibri" w:hint="eastAsia"/>
          <w:lang w:eastAsia="zh-CN"/>
        </w:rPr>
        <w:t>*(</w:t>
      </w:r>
      <w:r w:rsidR="00470E28">
        <w:rPr>
          <w:rFonts w:ascii="Calibri" w:hAnsi="Calibri" w:cs="Calibri"/>
          <w:lang w:eastAsia="zh-CN"/>
        </w:rPr>
        <w:t>Y+Z</w:t>
      </w:r>
      <w:proofErr w:type="gramStart"/>
      <w:r w:rsidR="00470E28">
        <w:rPr>
          <w:rFonts w:ascii="Calibri" w:hAnsi="Calibri" w:cs="Calibri"/>
          <w:lang w:eastAsia="zh-CN"/>
        </w:rPr>
        <w:t>’</w:t>
      </w:r>
      <w:proofErr w:type="gramEnd"/>
      <w:r w:rsidR="00470E28">
        <w:rPr>
          <w:rFonts w:ascii="Calibri" w:hAnsi="Calibri" w:cs="Calibri"/>
          <w:lang w:eastAsia="zh-CN"/>
        </w:rPr>
        <w:t>)=(Y+Z</w:t>
      </w:r>
      <w:proofErr w:type="gramStart"/>
      <w:r w:rsidR="00470E28">
        <w:rPr>
          <w:rFonts w:ascii="Calibri" w:hAnsi="Calibri" w:cs="Calibri"/>
          <w:lang w:eastAsia="zh-CN"/>
        </w:rPr>
        <w:t>’</w:t>
      </w:r>
      <w:proofErr w:type="gramEnd"/>
      <w:r w:rsidR="00470E28">
        <w:rPr>
          <w:rFonts w:ascii="Calibri" w:hAnsi="Calibri" w:cs="Calibri"/>
          <w:lang w:eastAsia="zh-CN"/>
        </w:rPr>
        <w:t>)</w:t>
      </w:r>
    </w:p>
    <w:p w14:paraId="107D8CD1" w14:textId="6218088A" w:rsidR="00470E28" w:rsidRDefault="00470E28" w:rsidP="00470E2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X’(</w:t>
      </w:r>
      <w:r>
        <w:rPr>
          <w:rFonts w:ascii="Calibri" w:hAnsi="Calibri" w:cs="Calibri"/>
          <w:lang w:eastAsia="zh-CN"/>
        </w:rPr>
        <w:t>Y+Z’+</w:t>
      </w:r>
      <w:proofErr w:type="gramStart"/>
      <w:r>
        <w:rPr>
          <w:rFonts w:ascii="Calibri" w:hAnsi="Calibri" w:cs="Calibri"/>
          <w:lang w:eastAsia="zh-CN"/>
        </w:rPr>
        <w:t>Z)+</w:t>
      </w:r>
      <w:proofErr w:type="gramEnd"/>
      <w:r w:rsidRPr="00220698">
        <w:rPr>
          <w:rFonts w:ascii="Calibri" w:hAnsi="Calibri" w:cs="Calibri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>X(YZ+Y’Z’+YZ’+Y’Z’)</w:t>
      </w:r>
    </w:p>
    <w:p w14:paraId="4F0C74FE" w14:textId="1446A66E" w:rsidR="00470E28" w:rsidRDefault="00470E28" w:rsidP="00470E2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Step7: applying </w:t>
      </w:r>
      <w:r w:rsidR="00D403A1">
        <w:rPr>
          <w:rFonts w:ascii="Calibri" w:hAnsi="Calibri" w:cs="Calibri"/>
          <w:lang w:eastAsia="zh-CN"/>
        </w:rPr>
        <w:t>Complementation</w:t>
      </w:r>
      <w:r>
        <w:rPr>
          <w:rFonts w:ascii="Calibri" w:hAnsi="Calibri" w:cs="Calibri"/>
          <w:lang w:eastAsia="zh-CN"/>
        </w:rPr>
        <w:t xml:space="preserve"> Rule: Z+Z’=1 and Dominance Rule: Y+1=Y</w:t>
      </w:r>
    </w:p>
    <w:p w14:paraId="1A3E3F27" w14:textId="563D965E" w:rsidR="00470E28" w:rsidRDefault="00470E28" w:rsidP="00470E2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X’Y+X</w:t>
      </w:r>
      <w:r>
        <w:rPr>
          <w:rFonts w:ascii="Calibri" w:hAnsi="Calibri" w:cs="Calibri"/>
          <w:lang w:eastAsia="zh-CN"/>
        </w:rPr>
        <w:t>(YZ+Y’Z’+YZ’+Y’Z’)</w:t>
      </w:r>
    </w:p>
    <w:p w14:paraId="13BE7B67" w14:textId="1BB51383" w:rsidR="00470E28" w:rsidRDefault="00470E28" w:rsidP="00470E2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S</w:t>
      </w:r>
      <w:r>
        <w:rPr>
          <w:rFonts w:ascii="Calibri" w:hAnsi="Calibri" w:cs="Calibri"/>
          <w:lang w:eastAsia="zh-CN"/>
        </w:rPr>
        <w:t>tep8: factoring out the second inner components</w:t>
      </w:r>
    </w:p>
    <w:p w14:paraId="0CBA39D2" w14:textId="35DE3B91" w:rsidR="00470E28" w:rsidRDefault="00470E28" w:rsidP="00470E2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X</w:t>
      </w:r>
      <w:r>
        <w:rPr>
          <w:rFonts w:ascii="Calibri" w:hAnsi="Calibri" w:cs="Calibri"/>
          <w:lang w:eastAsia="zh-CN"/>
        </w:rPr>
        <w:t>’Y+</w:t>
      </w:r>
      <w:r w:rsidR="00D403A1">
        <w:rPr>
          <w:rFonts w:ascii="Calibri" w:hAnsi="Calibri" w:cs="Calibri"/>
          <w:lang w:eastAsia="zh-CN"/>
        </w:rPr>
        <w:t>X(Y(Z+Z</w:t>
      </w:r>
      <w:proofErr w:type="gramStart"/>
      <w:r w:rsidR="00D403A1">
        <w:rPr>
          <w:rFonts w:ascii="Calibri" w:hAnsi="Calibri" w:cs="Calibri"/>
          <w:lang w:eastAsia="zh-CN"/>
        </w:rPr>
        <w:t>’)+</w:t>
      </w:r>
      <w:proofErr w:type="gramEnd"/>
      <w:r w:rsidR="00D403A1">
        <w:rPr>
          <w:rFonts w:ascii="Calibri" w:hAnsi="Calibri" w:cs="Calibri"/>
          <w:lang w:eastAsia="zh-CN"/>
        </w:rPr>
        <w:t>Y’Z(1+1))</w:t>
      </w:r>
    </w:p>
    <w:p w14:paraId="29A00AB6" w14:textId="77777777" w:rsidR="00D403A1" w:rsidRDefault="00D403A1" w:rsidP="00470E28">
      <w:pPr>
        <w:pStyle w:val="CourseName"/>
        <w:rPr>
          <w:rFonts w:ascii="Calibri" w:hAnsi="Calibri" w:cs="Calibri"/>
          <w:lang w:eastAsia="zh-CN"/>
        </w:rPr>
      </w:pPr>
    </w:p>
    <w:p w14:paraId="63EC629A" w14:textId="46D00861" w:rsidR="00D403A1" w:rsidRPr="00D403A1" w:rsidRDefault="00D403A1" w:rsidP="00470E2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lastRenderedPageBreak/>
        <w:t>Step9: applying the Complementation Rule and Idempotent Rule: Z+Z’=1, 1+1=1</w:t>
      </w:r>
    </w:p>
    <w:p w14:paraId="66EF96EA" w14:textId="6D525E58" w:rsidR="00470E28" w:rsidRDefault="00D403A1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X’Y+X(Y+Y’Z)</w:t>
      </w:r>
    </w:p>
    <w:p w14:paraId="0BFA34C2" w14:textId="1BEDE2B1" w:rsidR="00D403A1" w:rsidRDefault="00D403A1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S</w:t>
      </w:r>
      <w:r>
        <w:rPr>
          <w:rFonts w:ascii="Calibri" w:hAnsi="Calibri" w:cs="Calibri"/>
          <w:lang w:eastAsia="zh-CN"/>
        </w:rPr>
        <w:t>tep10: applying the Distributive Rule: Y+Y’*Z=(Y+Y</w:t>
      </w:r>
      <w:proofErr w:type="gramStart"/>
      <w:r>
        <w:rPr>
          <w:rFonts w:ascii="Calibri" w:hAnsi="Calibri" w:cs="Calibri"/>
          <w:lang w:eastAsia="zh-CN"/>
        </w:rPr>
        <w:t>’)*</w:t>
      </w:r>
      <w:proofErr w:type="gramEnd"/>
      <w:r>
        <w:rPr>
          <w:rFonts w:ascii="Calibri" w:hAnsi="Calibri" w:cs="Calibri"/>
          <w:lang w:eastAsia="zh-CN"/>
        </w:rPr>
        <w:t>(Y+Z) and Complementation Rule: Y+Y’=1</w:t>
      </w:r>
    </w:p>
    <w:p w14:paraId="101E5C66" w14:textId="41C2C883" w:rsidR="00D403A1" w:rsidRDefault="00D403A1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X’Y+X(Y+Z)</w:t>
      </w:r>
    </w:p>
    <w:p w14:paraId="31930239" w14:textId="7D95F521" w:rsidR="00693256" w:rsidRDefault="00693256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Step11: </w:t>
      </w:r>
      <w:proofErr w:type="spellStart"/>
      <w:r>
        <w:rPr>
          <w:rFonts w:ascii="Calibri" w:hAnsi="Calibri" w:cs="Calibri"/>
          <w:lang w:eastAsia="zh-CN"/>
        </w:rPr>
        <w:t>exapand</w:t>
      </w:r>
      <w:proofErr w:type="spellEnd"/>
      <w:r>
        <w:rPr>
          <w:rFonts w:ascii="Calibri" w:hAnsi="Calibri" w:cs="Calibri"/>
          <w:lang w:eastAsia="zh-CN"/>
        </w:rPr>
        <w:t xml:space="preserve"> and factor</w:t>
      </w:r>
    </w:p>
    <w:p w14:paraId="7CE9EE9E" w14:textId="48FE4D05" w:rsidR="00693256" w:rsidRDefault="00693256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Y</w:t>
      </w:r>
      <w:r>
        <w:rPr>
          <w:rFonts w:ascii="Calibri" w:hAnsi="Calibri" w:cs="Calibri"/>
          <w:lang w:eastAsia="zh-CN"/>
        </w:rPr>
        <w:t>(X’+</w:t>
      </w:r>
      <w:proofErr w:type="gramStart"/>
      <w:r>
        <w:rPr>
          <w:rFonts w:ascii="Calibri" w:hAnsi="Calibri" w:cs="Calibri"/>
          <w:lang w:eastAsia="zh-CN"/>
        </w:rPr>
        <w:t>X)+</w:t>
      </w:r>
      <w:proofErr w:type="gramEnd"/>
      <w:r>
        <w:rPr>
          <w:rFonts w:ascii="Calibri" w:hAnsi="Calibri" w:cs="Calibri"/>
          <w:lang w:eastAsia="zh-CN"/>
        </w:rPr>
        <w:t>ZX</w:t>
      </w:r>
    </w:p>
    <w:p w14:paraId="5EDD998C" w14:textId="2011192E" w:rsidR="00693256" w:rsidRDefault="00693256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S</w:t>
      </w:r>
      <w:r>
        <w:rPr>
          <w:rFonts w:ascii="Calibri" w:hAnsi="Calibri" w:cs="Calibri"/>
          <w:lang w:eastAsia="zh-CN"/>
        </w:rPr>
        <w:t>tep12: applying the Complementation Rule: X+X’=1</w:t>
      </w:r>
    </w:p>
    <w:p w14:paraId="4AFFCFF4" w14:textId="2F37E607" w:rsidR="00693256" w:rsidRDefault="00693256" w:rsidP="00220698">
      <w:pPr>
        <w:pStyle w:val="CourseName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Y</w:t>
      </w:r>
      <w:r>
        <w:rPr>
          <w:rFonts w:ascii="Calibri" w:hAnsi="Calibri" w:cs="Calibri"/>
          <w:lang w:eastAsia="zh-CN"/>
        </w:rPr>
        <w:t>+ZX</w:t>
      </w:r>
    </w:p>
    <w:p w14:paraId="0E8055F7" w14:textId="69D863F4" w:rsidR="00693256" w:rsidRPr="00470E28" w:rsidRDefault="00693256" w:rsidP="00220698">
      <w:pPr>
        <w:pStyle w:val="CourseName"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S</w:t>
      </w:r>
      <w:r>
        <w:rPr>
          <w:rFonts w:ascii="Calibri" w:hAnsi="Calibri" w:cs="Calibri"/>
          <w:lang w:eastAsia="zh-CN"/>
        </w:rPr>
        <w:t>tep13: applying the Distributive Rule: Y+ZX=(Y+</w:t>
      </w:r>
      <w:proofErr w:type="gramStart"/>
      <w:r>
        <w:rPr>
          <w:rFonts w:ascii="Calibri" w:hAnsi="Calibri" w:cs="Calibri"/>
          <w:lang w:eastAsia="zh-CN"/>
        </w:rPr>
        <w:t>Z)*</w:t>
      </w:r>
      <w:proofErr w:type="gramEnd"/>
      <w:r>
        <w:rPr>
          <w:rFonts w:ascii="Calibri" w:hAnsi="Calibri" w:cs="Calibri"/>
          <w:lang w:eastAsia="zh-CN"/>
        </w:rPr>
        <w:t>(Y+X)</w:t>
      </w:r>
    </w:p>
    <w:p w14:paraId="37C4364B" w14:textId="77777777" w:rsidR="00220698" w:rsidRPr="00470E28" w:rsidRDefault="00220698" w:rsidP="00F50B84">
      <w:pPr>
        <w:pStyle w:val="CourseName"/>
        <w:rPr>
          <w:rFonts w:ascii="Calibri" w:hAnsi="Calibri" w:cs="Calibri"/>
          <w:lang w:eastAsia="zh-CN"/>
        </w:rPr>
      </w:pPr>
    </w:p>
    <w:p w14:paraId="5B1C76ED" w14:textId="77777777" w:rsidR="00220698" w:rsidRPr="00220698" w:rsidRDefault="00220698" w:rsidP="00F50B84">
      <w:pPr>
        <w:pStyle w:val="CourseName"/>
        <w:rPr>
          <w:rFonts w:ascii="Calibri" w:hAnsi="Calibri" w:cs="Calibri" w:hint="eastAsia"/>
          <w:lang w:eastAsia="zh-CN"/>
        </w:rPr>
      </w:pPr>
    </w:p>
    <w:p w14:paraId="2690D130" w14:textId="77777777" w:rsidR="00C21CF3" w:rsidRPr="000A36B6" w:rsidRDefault="00C21CF3" w:rsidP="00C21CF3">
      <w:pPr>
        <w:pStyle w:val="Body"/>
        <w:rPr>
          <w:rFonts w:ascii="Calibri" w:hAnsi="Calibri" w:cs="Calibri"/>
        </w:rPr>
      </w:pPr>
    </w:p>
    <w:p w14:paraId="2C8ED8AE" w14:textId="7F1B5323" w:rsidR="00040594" w:rsidRPr="000A36B6" w:rsidRDefault="00040594">
      <w:pPr>
        <w:rPr>
          <w:rFonts w:ascii="Calibri" w:hAnsi="Calibri" w:cs="Calibri"/>
          <w:bCs/>
        </w:rPr>
      </w:pPr>
      <w:r w:rsidRPr="000A36B6">
        <w:rPr>
          <w:rFonts w:ascii="Calibri" w:hAnsi="Calibri" w:cs="Calibri"/>
        </w:rPr>
        <w:br w:type="page"/>
      </w:r>
    </w:p>
    <w:p w14:paraId="0DE7A14A" w14:textId="09976204" w:rsidR="00040594" w:rsidRPr="000A36B6" w:rsidRDefault="00040594" w:rsidP="00040594">
      <w:pPr>
        <w:rPr>
          <w:rFonts w:ascii="Calibri" w:hAnsi="Calibri" w:cs="Calibri"/>
          <w:color w:val="2F5496"/>
          <w:sz w:val="28"/>
          <w:szCs w:val="28"/>
        </w:rPr>
      </w:pPr>
      <w:r w:rsidRPr="000A36B6">
        <w:rPr>
          <w:rFonts w:ascii="Calibri" w:hAnsi="Calibri" w:cs="Calibri"/>
          <w:color w:val="2F5496"/>
          <w:sz w:val="28"/>
          <w:szCs w:val="28"/>
        </w:rPr>
        <w:lastRenderedPageBreak/>
        <w:t>Question #3:  Simplifying Boolean Expressions</w:t>
      </w:r>
    </w:p>
    <w:p w14:paraId="5651744D" w14:textId="32AFAD17" w:rsidR="00040594" w:rsidRPr="000A36B6" w:rsidRDefault="00040594" w:rsidP="00C21CF3">
      <w:pPr>
        <w:pStyle w:val="Body"/>
        <w:rPr>
          <w:rFonts w:ascii="Calibri" w:hAnsi="Calibri" w:cs="Calibri"/>
        </w:rPr>
      </w:pPr>
    </w:p>
    <w:p w14:paraId="6AA83B16" w14:textId="77777777" w:rsidR="002702F4" w:rsidRPr="000A36B6" w:rsidRDefault="002702F4" w:rsidP="002702F4">
      <w:pPr>
        <w:spacing w:after="158"/>
        <w:rPr>
          <w:rFonts w:ascii="Calibri" w:hAnsi="Calibri" w:cs="Calibri"/>
        </w:rPr>
      </w:pPr>
      <w:r w:rsidRPr="000A36B6">
        <w:rPr>
          <w:rFonts w:ascii="Calibri" w:hAnsi="Calibri" w:cs="Calibri"/>
        </w:rPr>
        <w:t xml:space="preserve">Give both the simplified combinational Boolean expression and the truth table for the following circuit: </w:t>
      </w:r>
    </w:p>
    <w:p w14:paraId="52EFB354" w14:textId="77777777" w:rsidR="002702F4" w:rsidRPr="000A36B6" w:rsidRDefault="002702F4" w:rsidP="002702F4">
      <w:pPr>
        <w:spacing w:after="98"/>
        <w:ind w:right="1952"/>
        <w:jc w:val="center"/>
        <w:rPr>
          <w:rFonts w:ascii="Calibri" w:hAnsi="Calibri" w:cs="Calibri"/>
          <w:noProof/>
          <w:sz w:val="16"/>
          <w:szCs w:val="16"/>
        </w:rPr>
      </w:pPr>
    </w:p>
    <w:p w14:paraId="50BF6C6A" w14:textId="77777777" w:rsidR="002702F4" w:rsidRPr="000A36B6" w:rsidRDefault="002702F4" w:rsidP="002702F4">
      <w:pPr>
        <w:spacing w:after="98"/>
        <w:ind w:right="1952"/>
        <w:jc w:val="center"/>
        <w:rPr>
          <w:rFonts w:ascii="Calibri" w:hAnsi="Calibri" w:cs="Calibri"/>
          <w:noProof/>
          <w:sz w:val="16"/>
          <w:szCs w:val="16"/>
        </w:rPr>
      </w:pPr>
      <w:r w:rsidRPr="000A36B6">
        <w:rPr>
          <w:rFonts w:ascii="Calibri" w:hAnsi="Calibri" w:cs="Calibri"/>
          <w:noProof/>
        </w:rPr>
        <w:drawing>
          <wp:inline distT="0" distB="0" distL="0" distR="0" wp14:anchorId="2051C1A5" wp14:editId="7B7EA923">
            <wp:extent cx="5843270" cy="2473960"/>
            <wp:effectExtent l="0" t="0" r="5080" b="254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254"/>
        <w:tblW w:w="9109" w:type="dxa"/>
        <w:tblInd w:w="0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2389"/>
        <w:gridCol w:w="2240"/>
        <w:gridCol w:w="2240"/>
      </w:tblGrid>
      <w:tr w:rsidR="002702F4" w:rsidRPr="000A36B6" w14:paraId="2ACC1FE9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029C" w14:textId="77777777" w:rsidR="002702F4" w:rsidRPr="000A36B6" w:rsidRDefault="002702F4" w:rsidP="00547F80">
            <w:pPr>
              <w:jc w:val="center"/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  <w:b/>
              </w:rPr>
              <w:t>Switch X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0E4A" w14:textId="77777777" w:rsidR="002702F4" w:rsidRPr="000A36B6" w:rsidRDefault="002702F4" w:rsidP="00547F80">
            <w:pPr>
              <w:jc w:val="center"/>
              <w:rPr>
                <w:rFonts w:ascii="Calibri" w:hAnsi="Calibri" w:cs="Calibri"/>
              </w:rPr>
            </w:pPr>
            <w:r w:rsidRPr="000A36B6">
              <w:rPr>
                <w:rFonts w:ascii="Calibri" w:hAnsi="Calibri" w:cs="Calibri"/>
                <w:b/>
              </w:rPr>
              <w:t>Switch Y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EAC6" w14:textId="77777777" w:rsidR="002702F4" w:rsidRPr="000A36B6" w:rsidRDefault="002702F4" w:rsidP="00547F80">
            <w:pPr>
              <w:ind w:left="2"/>
              <w:jc w:val="center"/>
              <w:rPr>
                <w:rFonts w:ascii="Calibri" w:hAnsi="Calibri" w:cs="Calibri"/>
                <w:b/>
              </w:rPr>
            </w:pPr>
            <w:r w:rsidRPr="000A36B6">
              <w:rPr>
                <w:rFonts w:ascii="Calibri" w:hAnsi="Calibri" w:cs="Calibri"/>
                <w:b/>
              </w:rPr>
              <w:t>Switch Z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891D" w14:textId="77777777" w:rsidR="002702F4" w:rsidRPr="000A36B6" w:rsidRDefault="002702F4" w:rsidP="00547F80">
            <w:pPr>
              <w:ind w:left="2"/>
              <w:jc w:val="center"/>
              <w:rPr>
                <w:rFonts w:ascii="Calibri" w:hAnsi="Calibri" w:cs="Calibri"/>
                <w:b/>
                <w:bCs/>
              </w:rPr>
            </w:pPr>
            <w:r w:rsidRPr="000A36B6">
              <w:rPr>
                <w:rFonts w:ascii="Calibri" w:hAnsi="Calibri" w:cs="Calibri"/>
                <w:b/>
                <w:bCs/>
              </w:rPr>
              <w:t>Output</w:t>
            </w:r>
          </w:p>
        </w:tc>
      </w:tr>
      <w:tr w:rsidR="002702F4" w:rsidRPr="000A36B6" w14:paraId="25C2BC83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0994" w14:textId="593EA5C9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E1A" w14:textId="65AFCD98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/>
                <w:lang w:eastAsia="zh-CN"/>
              </w:rPr>
              <w:t>TRUE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8E52" w14:textId="6109B9F9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/>
                <w:lang w:eastAsia="zh-CN"/>
              </w:rPr>
              <w:t>TRUE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C671" w14:textId="0FDCB261" w:rsidR="002702F4" w:rsidRPr="00C01AB3" w:rsidRDefault="00074F0E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  <w:tr w:rsidR="002702F4" w:rsidRPr="000A36B6" w14:paraId="39DF2FF0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B0CD" w14:textId="44FED13E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7FB0" w14:textId="506F51A1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6D43" w14:textId="7BB457BC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7396" w14:textId="6B240D9A" w:rsidR="002702F4" w:rsidRPr="00C01AB3" w:rsidRDefault="00074F0E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  <w:tr w:rsidR="002702F4" w:rsidRPr="000A36B6" w14:paraId="44DC4B17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DA23" w14:textId="05DFC7E3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434A" w14:textId="0107EFD6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27CE" w14:textId="4539C07D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CCF9" w14:textId="5BA3BB40" w:rsidR="002702F4" w:rsidRPr="00C01AB3" w:rsidRDefault="00074F0E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  <w:tr w:rsidR="002702F4" w:rsidRPr="000A36B6" w14:paraId="0E219361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9B01" w14:textId="70731025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538D" w14:textId="64C7EB13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0810" w14:textId="255A1CDE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1E5D" w14:textId="4292705C" w:rsidR="002702F4" w:rsidRPr="00C01AB3" w:rsidRDefault="00074F0E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  <w:tr w:rsidR="002702F4" w:rsidRPr="000A36B6" w14:paraId="0FAC8468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AF8E" w14:textId="70822ECA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A0B9" w14:textId="65FCF93F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8D48" w14:textId="6085F4A3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E636" w14:textId="739BA133" w:rsidR="002702F4" w:rsidRPr="00C01AB3" w:rsidRDefault="00074F0E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  <w:tr w:rsidR="002702F4" w:rsidRPr="000A36B6" w14:paraId="0E8B2026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34A3" w14:textId="25F381F0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4D85" w14:textId="7BAEF553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CE44" w14:textId="63DEEA49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F693" w14:textId="5826DB4F" w:rsidR="002702F4" w:rsidRPr="00C01AB3" w:rsidRDefault="00074F0E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  <w:tr w:rsidR="002702F4" w:rsidRPr="000A36B6" w14:paraId="7314933A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14DE" w14:textId="3557C005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51EE" w14:textId="5990CB8E" w:rsidR="002702F4" w:rsidRPr="00C01AB3" w:rsidRDefault="003A5E3C" w:rsidP="00547F80">
            <w:pPr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E3AA" w14:textId="48D6F8A5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C02F" w14:textId="44156385" w:rsidR="002702F4" w:rsidRPr="00C01AB3" w:rsidRDefault="00074F0E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T</w:t>
            </w:r>
            <w:r>
              <w:rPr>
                <w:rFonts w:ascii="Calibri" w:eastAsia="宋体" w:hAnsi="Calibri" w:cs="Calibri"/>
                <w:lang w:eastAsia="zh-CN"/>
              </w:rPr>
              <w:t>RUE</w:t>
            </w:r>
          </w:p>
        </w:tc>
      </w:tr>
      <w:tr w:rsidR="002702F4" w:rsidRPr="000A36B6" w14:paraId="4839D603" w14:textId="77777777" w:rsidTr="00547F80">
        <w:trPr>
          <w:trHeight w:val="33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1533" w14:textId="0089B59C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2C8D" w14:textId="15A686CD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1423" w14:textId="1847B96C" w:rsidR="002702F4" w:rsidRPr="00C01AB3" w:rsidRDefault="003A5E3C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404F" w14:textId="36647D44" w:rsidR="002702F4" w:rsidRPr="00C01AB3" w:rsidRDefault="00074F0E" w:rsidP="00547F80">
            <w:pPr>
              <w:ind w:left="47"/>
              <w:jc w:val="center"/>
              <w:rPr>
                <w:rFonts w:ascii="Calibri" w:eastAsia="宋体" w:hAnsi="Calibri" w:cs="Calibri" w:hint="eastAsia"/>
                <w:lang w:eastAsia="zh-CN"/>
              </w:rPr>
            </w:pPr>
            <w:r>
              <w:rPr>
                <w:rFonts w:ascii="Calibri" w:eastAsia="宋体" w:hAnsi="Calibri" w:cs="Calibri" w:hint="eastAsia"/>
                <w:lang w:eastAsia="zh-CN"/>
              </w:rPr>
              <w:t>F</w:t>
            </w:r>
            <w:r>
              <w:rPr>
                <w:rFonts w:ascii="Calibri" w:eastAsia="宋体" w:hAnsi="Calibri" w:cs="Calibri"/>
                <w:lang w:eastAsia="zh-CN"/>
              </w:rPr>
              <w:t>ALSE</w:t>
            </w:r>
          </w:p>
        </w:tc>
      </w:tr>
    </w:tbl>
    <w:p w14:paraId="6DD41D95" w14:textId="77777777" w:rsidR="002702F4" w:rsidRPr="000A36B6" w:rsidRDefault="002702F4" w:rsidP="002702F4">
      <w:pPr>
        <w:spacing w:after="98"/>
        <w:ind w:right="1952"/>
        <w:jc w:val="center"/>
        <w:rPr>
          <w:rFonts w:ascii="Calibri" w:hAnsi="Calibri" w:cs="Calibri"/>
          <w:noProof/>
          <w:sz w:val="16"/>
          <w:szCs w:val="16"/>
        </w:rPr>
      </w:pPr>
    </w:p>
    <w:p w14:paraId="7D7FDDED" w14:textId="0499A27D" w:rsidR="002702F4" w:rsidRPr="00DC4CB6" w:rsidRDefault="00DC4CB6" w:rsidP="00DC4CB6">
      <w:pPr>
        <w:spacing w:after="98"/>
        <w:ind w:right="1952"/>
        <w:rPr>
          <w:rFonts w:ascii="Calibri" w:hAnsi="Calibri" w:cs="Calibri"/>
          <w:noProof/>
          <w:sz w:val="16"/>
          <w:szCs w:val="16"/>
        </w:rPr>
      </w:pPr>
      <w:r w:rsidRPr="00DC4CB6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FD9A1" wp14:editId="1F928870">
                <wp:simplePos x="0" y="0"/>
                <wp:positionH relativeFrom="column">
                  <wp:posOffset>3368040</wp:posOffset>
                </wp:positionH>
                <wp:positionV relativeFrom="paragraph">
                  <wp:posOffset>196850</wp:posOffset>
                </wp:positionV>
                <wp:extent cx="2415540" cy="7620"/>
                <wp:effectExtent l="38100" t="38100" r="60960" b="876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ECCF8" id="Straight Connector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5.5pt" to="455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DC4CB6">
        <w:rPr>
          <w:rFonts w:ascii="Calibri" w:hAnsi="Calibri" w:cs="Calibri"/>
          <w:b/>
        </w:rPr>
        <w:t>Simplified Boolean expression for the circuit above:</w:t>
      </w:r>
      <w:r w:rsidR="005A223E">
        <w:rPr>
          <w:rFonts w:ascii="Calibri" w:hAnsi="Calibri" w:cs="Calibri"/>
          <w:b/>
        </w:rPr>
        <w:t xml:space="preserve"> </w:t>
      </w:r>
      <w:r w:rsidR="00E75DAF">
        <w:rPr>
          <w:rFonts w:ascii="Calibri" w:hAnsi="Calibri" w:cs="Calibri"/>
          <w:b/>
        </w:rPr>
        <w:t>X AND Y’ AND Z’</w:t>
      </w:r>
    </w:p>
    <w:p w14:paraId="097F2484" w14:textId="24D4C639" w:rsidR="000A36B6" w:rsidRPr="00DC4CB6" w:rsidRDefault="009E2030" w:rsidP="009E2030">
      <w:pPr>
        <w:rPr>
          <w:rFonts w:ascii="Calibri" w:hAnsi="Calibri" w:cs="Calibri"/>
          <w:bCs/>
        </w:rPr>
      </w:pPr>
      <w:r w:rsidRPr="000A36B6">
        <w:rPr>
          <w:rFonts w:ascii="Calibri" w:hAnsi="Calibri" w:cs="Calibri"/>
        </w:rPr>
        <w:br w:type="page"/>
      </w:r>
    </w:p>
    <w:p w14:paraId="7FF81459" w14:textId="3A9BE3CE" w:rsidR="009E2030" w:rsidRPr="000A36B6" w:rsidRDefault="009E2030" w:rsidP="009E2030">
      <w:pPr>
        <w:rPr>
          <w:rFonts w:ascii="Calibri" w:hAnsi="Calibri" w:cs="Calibri"/>
          <w:color w:val="2F5496"/>
          <w:sz w:val="28"/>
          <w:szCs w:val="28"/>
        </w:rPr>
      </w:pPr>
      <w:r w:rsidRPr="000A36B6">
        <w:rPr>
          <w:rFonts w:ascii="Calibri" w:hAnsi="Calibri" w:cs="Calibri"/>
          <w:color w:val="2F5496"/>
          <w:sz w:val="28"/>
          <w:szCs w:val="28"/>
        </w:rPr>
        <w:lastRenderedPageBreak/>
        <w:t>Question #4:  Creating a Digital Circuit</w:t>
      </w:r>
    </w:p>
    <w:p w14:paraId="0F35319D" w14:textId="06BD04BE" w:rsidR="009E2030" w:rsidRPr="000A36B6" w:rsidRDefault="009E2030" w:rsidP="009E2030">
      <w:pPr>
        <w:rPr>
          <w:rFonts w:ascii="Calibri" w:hAnsi="Calibri" w:cs="Calibri"/>
          <w:color w:val="2F5496"/>
          <w:sz w:val="28"/>
          <w:szCs w:val="28"/>
        </w:rPr>
      </w:pPr>
    </w:p>
    <w:p w14:paraId="55B3E06C" w14:textId="77777777" w:rsidR="009E2030" w:rsidRPr="000A36B6" w:rsidRDefault="009E2030" w:rsidP="009E2030">
      <w:pPr>
        <w:spacing w:after="222"/>
        <w:ind w:left="-5" w:hanging="10"/>
        <w:rPr>
          <w:rFonts w:ascii="Calibri" w:hAnsi="Calibri" w:cs="Calibri"/>
        </w:rPr>
      </w:pPr>
      <w:r w:rsidRPr="000A36B6">
        <w:rPr>
          <w:rFonts w:ascii="Calibri" w:hAnsi="Calibri" w:cs="Calibri"/>
        </w:rPr>
        <w:t xml:space="preserve">Draw a circuit that implements the following Boolean logic expression and provide the corresponding truth table. </w:t>
      </w:r>
    </w:p>
    <w:p w14:paraId="70B56DF1" w14:textId="7DA23C0E" w:rsidR="009E2030" w:rsidRPr="000A36B6" w:rsidRDefault="009E2030" w:rsidP="009E2030">
      <w:pPr>
        <w:pStyle w:val="2"/>
        <w:spacing w:after="0"/>
        <w:rPr>
          <w:rFonts w:ascii="Calibri" w:hAnsi="Calibri" w:cs="Calibri"/>
          <w:color w:val="000000"/>
        </w:rPr>
      </w:pPr>
      <w:proofErr w:type="gramStart"/>
      <w:r w:rsidRPr="000A36B6">
        <w:rPr>
          <w:rFonts w:ascii="Calibri" w:hAnsi="Calibri" w:cs="Calibri"/>
          <w:color w:val="000000"/>
        </w:rPr>
        <w:t>¬(</w:t>
      </w:r>
      <w:proofErr w:type="gramEnd"/>
      <w:r w:rsidRPr="000A36B6">
        <w:rPr>
          <w:rFonts w:ascii="Calibri" w:hAnsi="Calibri" w:cs="Calibri"/>
          <w:color w:val="000000"/>
        </w:rPr>
        <w:t xml:space="preserve">((W </w:t>
      </w:r>
      <w:r w:rsidRPr="000A36B6">
        <w:rPr>
          <w:rFonts w:ascii="Calibri" w:eastAsia="Cambria Math" w:hAnsi="Calibri" w:cs="Calibri"/>
          <w:color w:val="000000"/>
        </w:rPr>
        <w:t>˅</w:t>
      </w:r>
      <w:r w:rsidRPr="000A36B6">
        <w:rPr>
          <w:rFonts w:ascii="Calibri" w:hAnsi="Calibri" w:cs="Calibri"/>
          <w:color w:val="000000"/>
        </w:rPr>
        <w:t xml:space="preserve"> X) </w:t>
      </w:r>
      <w:r w:rsidRPr="000A36B6">
        <w:rPr>
          <w:rFonts w:ascii="Calibri" w:eastAsia="Cambria Math" w:hAnsi="Calibri" w:cs="Calibri"/>
          <w:color w:val="000000"/>
        </w:rPr>
        <w:t xml:space="preserve">Ꚛ </w:t>
      </w:r>
      <w:r w:rsidRPr="000A36B6">
        <w:rPr>
          <w:rFonts w:ascii="Calibri" w:hAnsi="Calibri" w:cs="Calibri"/>
          <w:color w:val="000000"/>
        </w:rPr>
        <w:t xml:space="preserve">Y) </w:t>
      </w:r>
      <w:r w:rsidRPr="000A36B6">
        <w:rPr>
          <w:rFonts w:ascii="Calibri" w:eastAsia="Cambria Math" w:hAnsi="Calibri" w:cs="Calibri"/>
          <w:color w:val="000000"/>
        </w:rPr>
        <w:t>˄</w:t>
      </w:r>
      <w:r w:rsidRPr="000A36B6">
        <w:rPr>
          <w:rFonts w:ascii="Calibri" w:hAnsi="Calibri" w:cs="Calibri"/>
          <w:color w:val="000000"/>
        </w:rPr>
        <w:t xml:space="preserve"> Z) </w:t>
      </w:r>
    </w:p>
    <w:p w14:paraId="7B47A72A" w14:textId="77777777" w:rsidR="009E2030" w:rsidRPr="000A36B6" w:rsidRDefault="009E2030" w:rsidP="009E2030">
      <w:pPr>
        <w:rPr>
          <w:rFonts w:ascii="Calibri" w:hAnsi="Calibri" w:cs="Calibri"/>
        </w:rPr>
      </w:pPr>
    </w:p>
    <w:tbl>
      <w:tblPr>
        <w:tblStyle w:val="TableGrid"/>
        <w:tblW w:w="9362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2"/>
        <w:gridCol w:w="1873"/>
        <w:gridCol w:w="1872"/>
        <w:gridCol w:w="1873"/>
        <w:gridCol w:w="1872"/>
      </w:tblGrid>
      <w:tr w:rsidR="003A5E3C" w:rsidRPr="000A36B6" w14:paraId="06C0AB3F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F6C3" w14:textId="42EF7DF7" w:rsidR="003A5E3C" w:rsidRPr="000A36B6" w:rsidRDefault="003A5E3C" w:rsidP="003A5E3C">
            <w:pPr>
              <w:ind w:right="2"/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5E19" w14:textId="420ED98D" w:rsidR="003A5E3C" w:rsidRPr="000A36B6" w:rsidRDefault="003A5E3C" w:rsidP="003A5E3C">
            <w:pPr>
              <w:ind w:left="2"/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B4F5" w14:textId="3EAD17B0" w:rsidR="003A5E3C" w:rsidRPr="000A36B6" w:rsidRDefault="003A5E3C" w:rsidP="003A5E3C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E69A" w14:textId="740AA87D" w:rsidR="003A5E3C" w:rsidRPr="000A36B6" w:rsidRDefault="003A5E3C" w:rsidP="003A5E3C">
            <w:pPr>
              <w:ind w:right="1"/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ACB7" w14:textId="2C6A2DEC" w:rsidR="003A5E3C" w:rsidRPr="000A36B6" w:rsidRDefault="003A5E3C" w:rsidP="003A5E3C">
            <w:pPr>
              <w:ind w:right="3"/>
              <w:jc w:val="center"/>
              <w:rPr>
                <w:rFonts w:ascii="Calibri" w:hAnsi="Calibri" w:cs="Calibri"/>
              </w:rPr>
            </w:pPr>
            <w:r w:rsidRPr="00ED0A8A">
              <w:t>O1</w:t>
            </w:r>
          </w:p>
        </w:tc>
      </w:tr>
      <w:tr w:rsidR="003A5E3C" w:rsidRPr="000A36B6" w14:paraId="2A2B72AF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3D4C" w14:textId="76B2683D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42EE" w14:textId="3BA47125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98C1" w14:textId="34BE77CE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D3FE" w14:textId="47492AD2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93BB" w14:textId="630D4DAA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7498590A" w14:textId="77777777" w:rsidTr="00547F80">
        <w:trPr>
          <w:trHeight w:val="29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5FE4" w14:textId="34F3E100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9021" w14:textId="57B1DBC0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4E2F" w14:textId="352D48A8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0EDA" w14:textId="0424CC5A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C0B9" w14:textId="74A1B7E3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67B3734B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BAB0" w14:textId="76ACEBDE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B4B2" w14:textId="02EACFE1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0ACD" w14:textId="77287CF3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10F3" w14:textId="488B3DC3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EFC7" w14:textId="7DE46374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51845A08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E174" w14:textId="4C151FC0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1DD8" w14:textId="1C2F2E36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C739" w14:textId="51F78DEA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DB28" w14:textId="68C83903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5458" w14:textId="09BE94CC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</w:tr>
      <w:tr w:rsidR="003A5E3C" w:rsidRPr="000A36B6" w14:paraId="3C8566BB" w14:textId="77777777" w:rsidTr="00547F80">
        <w:trPr>
          <w:trHeight w:val="30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C93C" w14:textId="2ADD3E3A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E4F3" w14:textId="640ED6EB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C88" w14:textId="5049E786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09B8" w14:textId="4CE84A62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A94B" w14:textId="228113D4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0307DA32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EE85" w14:textId="24116F77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54F" w14:textId="00267404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8E3D" w14:textId="74450199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B27E" w14:textId="487045D5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8130" w14:textId="602377B1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</w:tr>
      <w:tr w:rsidR="003A5E3C" w:rsidRPr="000A36B6" w14:paraId="36823822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55C7" w14:textId="46FCC71A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942E" w14:textId="3E35A35C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6DDE" w14:textId="75B4F628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D097" w14:textId="500F1A49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FCE8" w14:textId="618395B5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4FD237F8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40E6" w14:textId="48ADC25B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9B82" w14:textId="78482DF3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AFE8" w14:textId="1C4073A0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1D6B" w14:textId="7D0742B0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45F2" w14:textId="1312FF97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7693BC17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03E1" w14:textId="77046481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9FF6" w14:textId="0D8AB02C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764F" w14:textId="24676BEB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9BA6" w14:textId="62265A95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1F2D" w14:textId="3691FAA1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0247C735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A7C8" w14:textId="164421AD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6D03" w14:textId="1D7F6B03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DF43" w14:textId="75D33819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D8A5" w14:textId="2800D9E8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FA7A" w14:textId="791C472F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</w:tr>
      <w:tr w:rsidR="003A5E3C" w:rsidRPr="000A36B6" w14:paraId="5C6A01D3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E82A" w14:textId="5D18C2AC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57AB" w14:textId="5326C154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25BF" w14:textId="227D6438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D612" w14:textId="596FA777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4788" w14:textId="44188B38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6C338B48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D830" w14:textId="6311AF2F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8FCB" w14:textId="521FA696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16DE" w14:textId="691BD98C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1E5D" w14:textId="7C0426C7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95D9" w14:textId="1E12FAEC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05264F3A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471D" w14:textId="43B47E59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E40D" w14:textId="449E8EB2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8941" w14:textId="392EC177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8E35" w14:textId="6B47ECE2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4A04" w14:textId="55FE9428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74448021" w14:textId="77777777" w:rsidTr="00547F80">
        <w:trPr>
          <w:trHeight w:val="30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1A65" w14:textId="2012E6BB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629D" w14:textId="435B1DCA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1DA5" w14:textId="27A32308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F909" w14:textId="2ECBCCA9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D404" w14:textId="06BD9CF4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</w:tr>
      <w:tr w:rsidR="003A5E3C" w:rsidRPr="000A36B6" w14:paraId="4DB176FD" w14:textId="77777777" w:rsidTr="00547F80">
        <w:trPr>
          <w:trHeight w:val="29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7AA9" w14:textId="74DE7A4E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64DB" w14:textId="225303FD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1FFE" w14:textId="7AB51A2D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3C8C" w14:textId="4EF164E8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FALSE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A8A4" w14:textId="5C8EF106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  <w:tr w:rsidR="003A5E3C" w:rsidRPr="000A36B6" w14:paraId="4ED932F0" w14:textId="77777777" w:rsidTr="00547F80">
        <w:trPr>
          <w:trHeight w:val="30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B8D4" w14:textId="0129B726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6C98" w14:textId="6C99E511" w:rsidR="003A5E3C" w:rsidRPr="000A36B6" w:rsidRDefault="003A5E3C" w:rsidP="003A5E3C">
            <w:pPr>
              <w:ind w:left="51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B2F4" w14:textId="78DFCD0E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E2CD" w14:textId="3EEE3A26" w:rsidR="003A5E3C" w:rsidRPr="000A36B6" w:rsidRDefault="003A5E3C" w:rsidP="003A5E3C">
            <w:pPr>
              <w:ind w:left="49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BA1A" w14:textId="420B2CFC" w:rsidR="003A5E3C" w:rsidRPr="000A36B6" w:rsidRDefault="003A5E3C" w:rsidP="003A5E3C">
            <w:pPr>
              <w:ind w:left="50"/>
              <w:jc w:val="center"/>
              <w:rPr>
                <w:rFonts w:ascii="Calibri" w:hAnsi="Calibri" w:cs="Calibri"/>
              </w:rPr>
            </w:pPr>
            <w:r w:rsidRPr="00ED0A8A">
              <w:t>TRUE</w:t>
            </w:r>
          </w:p>
        </w:tc>
      </w:tr>
    </w:tbl>
    <w:p w14:paraId="7D840391" w14:textId="77777777" w:rsidR="009E2030" w:rsidRPr="000A36B6" w:rsidRDefault="009E2030" w:rsidP="009E2030">
      <w:pPr>
        <w:rPr>
          <w:rFonts w:ascii="Calibri" w:hAnsi="Calibri" w:cs="Calibri"/>
        </w:rPr>
      </w:pPr>
      <w:r w:rsidRPr="000A36B6">
        <w:rPr>
          <w:rFonts w:ascii="Calibri" w:hAnsi="Calibri" w:cs="Calibri"/>
        </w:rPr>
        <w:t xml:space="preserve"> </w:t>
      </w:r>
    </w:p>
    <w:p w14:paraId="1C6BA30D" w14:textId="0D0DD3C4" w:rsidR="009E2030" w:rsidRPr="000A36B6" w:rsidRDefault="0043212A" w:rsidP="009E2030">
      <w:pPr>
        <w:rPr>
          <w:rFonts w:ascii="Calibri" w:hAnsi="Calibri" w:cs="Calibri"/>
          <w:color w:val="2F5496"/>
          <w:sz w:val="28"/>
          <w:szCs w:val="28"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 wp14:anchorId="6681BFF9" wp14:editId="0B7892C0">
            <wp:extent cx="6400800" cy="4514850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DF20" w14:textId="39A406B4" w:rsidR="002702F4" w:rsidRDefault="002702F4" w:rsidP="009C00DC">
      <w:pPr>
        <w:pStyle w:val="Body"/>
      </w:pPr>
    </w:p>
    <w:p w14:paraId="64A2075F" w14:textId="3701BB80" w:rsidR="00635167" w:rsidRDefault="00635167" w:rsidP="009C00DC">
      <w:pPr>
        <w:pStyle w:val="Body"/>
      </w:pPr>
    </w:p>
    <w:p w14:paraId="5882FE3B" w14:textId="34600A61" w:rsidR="00635167" w:rsidRDefault="00635167" w:rsidP="009C00DC">
      <w:pPr>
        <w:pStyle w:val="Body"/>
      </w:pPr>
    </w:p>
    <w:p w14:paraId="637B091F" w14:textId="0219DAF5" w:rsidR="00635167" w:rsidRDefault="00635167" w:rsidP="009C00DC">
      <w:pPr>
        <w:pStyle w:val="Body"/>
      </w:pPr>
    </w:p>
    <w:p w14:paraId="34F1A3AC" w14:textId="3520DFF2" w:rsidR="00635167" w:rsidRDefault="00635167" w:rsidP="009C00DC">
      <w:pPr>
        <w:pStyle w:val="Body"/>
      </w:pPr>
    </w:p>
    <w:p w14:paraId="493C04F4" w14:textId="1E96EDC4" w:rsidR="00635167" w:rsidRDefault="00635167" w:rsidP="009C00DC">
      <w:pPr>
        <w:pStyle w:val="Body"/>
      </w:pPr>
    </w:p>
    <w:p w14:paraId="1F2C4BFA" w14:textId="016B6C26" w:rsidR="00635167" w:rsidRDefault="00635167" w:rsidP="009C00DC">
      <w:pPr>
        <w:pStyle w:val="Body"/>
      </w:pPr>
    </w:p>
    <w:p w14:paraId="1120955F" w14:textId="2A0F0D65" w:rsidR="00635167" w:rsidRDefault="00635167" w:rsidP="009C00DC">
      <w:pPr>
        <w:pStyle w:val="Body"/>
      </w:pPr>
    </w:p>
    <w:p w14:paraId="1E819D4B" w14:textId="6D7C0DEA" w:rsidR="00635167" w:rsidRDefault="00635167" w:rsidP="009C00DC">
      <w:pPr>
        <w:pStyle w:val="Body"/>
      </w:pPr>
    </w:p>
    <w:p w14:paraId="4B2EAD06" w14:textId="58B0ADB3" w:rsidR="00635167" w:rsidRDefault="00635167" w:rsidP="009C00DC">
      <w:pPr>
        <w:pStyle w:val="Body"/>
      </w:pPr>
    </w:p>
    <w:p w14:paraId="0D0482CC" w14:textId="011A8CA0" w:rsidR="00635167" w:rsidRDefault="00635167" w:rsidP="009C00DC">
      <w:pPr>
        <w:pStyle w:val="Body"/>
      </w:pPr>
    </w:p>
    <w:p w14:paraId="729198A9" w14:textId="569A709F" w:rsidR="00635167" w:rsidRDefault="00635167" w:rsidP="009C00DC">
      <w:pPr>
        <w:pStyle w:val="Body"/>
      </w:pPr>
    </w:p>
    <w:p w14:paraId="011BC053" w14:textId="77777777" w:rsidR="00635167" w:rsidRDefault="00635167" w:rsidP="00635167">
      <w:pPr>
        <w:rPr>
          <w:rFonts w:ascii="Calibri" w:hAnsi="Calibri" w:cs="Calibri"/>
          <w:color w:val="2F5496"/>
          <w:sz w:val="26"/>
          <w:szCs w:val="26"/>
        </w:rPr>
      </w:pPr>
      <w:r>
        <w:rPr>
          <w:rFonts w:ascii="Calibri" w:hAnsi="Calibri" w:cs="Calibri"/>
          <w:color w:val="2F5496"/>
          <w:sz w:val="26"/>
          <w:szCs w:val="26"/>
        </w:rPr>
        <w:t>Deliverables</w:t>
      </w:r>
    </w:p>
    <w:p w14:paraId="20ADD1A6" w14:textId="77777777" w:rsidR="00635167" w:rsidRDefault="00635167" w:rsidP="00635167">
      <w:pPr>
        <w:spacing w:after="40"/>
        <w:rPr>
          <w:rFonts w:ascii="Calibri" w:hAnsi="Calibri" w:cs="Calibri"/>
          <w:color w:val="2F5496"/>
          <w:sz w:val="26"/>
          <w:szCs w:val="26"/>
        </w:rPr>
      </w:pPr>
    </w:p>
    <w:p w14:paraId="47508833" w14:textId="2CD3ACC5" w:rsidR="00635167" w:rsidRPr="00474A32" w:rsidRDefault="00635167" w:rsidP="00635167">
      <w:pPr>
        <w:rPr>
          <w:rFonts w:ascii="Calibri" w:hAnsi="Calibri" w:cs="Calibri"/>
        </w:rPr>
      </w:pPr>
      <w:r w:rsidRPr="00474A32">
        <w:rPr>
          <w:rFonts w:ascii="Calibri" w:hAnsi="Calibri" w:cs="Calibri"/>
        </w:rPr>
        <w:t xml:space="preserve">Please submit your </w:t>
      </w:r>
      <w:r>
        <w:rPr>
          <w:rFonts w:ascii="Calibri" w:hAnsi="Calibri" w:cs="Calibri"/>
        </w:rPr>
        <w:t xml:space="preserve">assignment showing all work </w:t>
      </w:r>
      <w:r w:rsidRPr="00474A32">
        <w:rPr>
          <w:rFonts w:ascii="Calibri" w:hAnsi="Calibri" w:cs="Calibri"/>
        </w:rPr>
        <w:t>in a PDF named &lt;</w:t>
      </w:r>
      <w:r>
        <w:rPr>
          <w:rFonts w:ascii="Calibri" w:hAnsi="Calibri" w:cs="Calibri"/>
        </w:rPr>
        <w:t xml:space="preserve">Your </w:t>
      </w:r>
      <w:r w:rsidRPr="00474A32">
        <w:rPr>
          <w:rFonts w:ascii="Calibri" w:hAnsi="Calibri" w:cs="Calibri"/>
        </w:rPr>
        <w:t>JHEDID&gt;_</w:t>
      </w:r>
      <w:r>
        <w:rPr>
          <w:rFonts w:ascii="Calibri" w:hAnsi="Calibri" w:cs="Calibri"/>
        </w:rPr>
        <w:t>module1</w:t>
      </w:r>
      <w:r w:rsidRPr="00474A32">
        <w:rPr>
          <w:rFonts w:ascii="Calibri" w:hAnsi="Calibri" w:cs="Calibri"/>
        </w:rPr>
        <w:t xml:space="preserve">.pdf using the Assignment link on </w:t>
      </w:r>
      <w:r w:rsidR="002A6BA3">
        <w:rPr>
          <w:rFonts w:ascii="Calibri" w:hAnsi="Calibri" w:cs="Calibri"/>
        </w:rPr>
        <w:t>Canvas</w:t>
      </w:r>
      <w:r w:rsidRPr="00474A32">
        <w:rPr>
          <w:rFonts w:ascii="Calibri" w:hAnsi="Calibri" w:cs="Calibri"/>
        </w:rPr>
        <w:t xml:space="preserve">. </w:t>
      </w:r>
    </w:p>
    <w:p w14:paraId="7785E906" w14:textId="77777777" w:rsidR="00635167" w:rsidRDefault="00635167" w:rsidP="00635167">
      <w:pPr>
        <w:spacing w:after="186"/>
        <w:ind w:left="-5"/>
      </w:pPr>
    </w:p>
    <w:p w14:paraId="7DDF786C" w14:textId="77777777" w:rsidR="00635167" w:rsidRPr="00C21CF3" w:rsidRDefault="00635167" w:rsidP="009C00DC">
      <w:pPr>
        <w:pStyle w:val="Body"/>
      </w:pPr>
    </w:p>
    <w:sectPr w:rsidR="00635167" w:rsidRPr="00C21CF3" w:rsidSect="00BD6F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199B" w14:textId="77777777" w:rsidR="00C3046E" w:rsidRDefault="00C3046E" w:rsidP="00B657A0">
      <w:r>
        <w:separator/>
      </w:r>
    </w:p>
  </w:endnote>
  <w:endnote w:type="continuationSeparator" w:id="0">
    <w:p w14:paraId="09DC2E43" w14:textId="77777777" w:rsidR="00C3046E" w:rsidRDefault="00C3046E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38E8" w14:textId="77777777" w:rsidR="003B067B" w:rsidRDefault="003B067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7A47" w14:textId="53E647EF" w:rsidR="00F17F33" w:rsidRPr="009E2030" w:rsidRDefault="009E2030" w:rsidP="009E2030">
    <w:pPr>
      <w:tabs>
        <w:tab w:val="left" w:pos="7176"/>
      </w:tabs>
      <w:jc w:val="center"/>
    </w:pPr>
    <w:r w:rsidRPr="009E2030">
      <w:rPr>
        <w:color w:val="FFFFFF" w:themeColor="background1"/>
      </w:rPr>
      <w:fldChar w:fldCharType="begin"/>
    </w:r>
    <w:r w:rsidRPr="009E2030">
      <w:rPr>
        <w:color w:val="FFFFFF" w:themeColor="background1"/>
      </w:rPr>
      <w:instrText xml:space="preserve"> PAGE   \* MERGEFORMAT </w:instrText>
    </w:r>
    <w:r w:rsidRPr="009E2030">
      <w:rPr>
        <w:color w:val="FFFFFF" w:themeColor="background1"/>
      </w:rPr>
      <w:fldChar w:fldCharType="separate"/>
    </w:r>
    <w:r w:rsidRPr="009E2030">
      <w:rPr>
        <w:b/>
        <w:bCs/>
        <w:noProof/>
        <w:color w:val="FFFFFF" w:themeColor="background1"/>
      </w:rPr>
      <w:t>1</w:t>
    </w:r>
    <w:r w:rsidRPr="009E2030">
      <w:rPr>
        <w:b/>
        <w:bCs/>
        <w:noProof/>
        <w:color w:val="FFFFFF" w:themeColor="background1"/>
      </w:rPr>
      <w:fldChar w:fldCharType="end"/>
    </w:r>
    <w:r w:rsidRPr="009E2030">
      <w:rPr>
        <w:b/>
        <w:bCs/>
        <w:color w:val="FFFFFF" w:themeColor="background1"/>
      </w:rPr>
      <w:t xml:space="preserve"> </w:t>
    </w:r>
    <w:r w:rsidRPr="009E2030">
      <w:rPr>
        <w:color w:val="FFFFFF" w:themeColor="background1"/>
      </w:rPr>
      <w:t>|</w:t>
    </w:r>
    <w:r w:rsidRPr="009E2030">
      <w:rPr>
        <w:b/>
        <w:bCs/>
        <w:color w:val="FFFFFF" w:themeColor="background1"/>
      </w:rPr>
      <w:t xml:space="preserve"> </w:t>
    </w:r>
    <w:r w:rsidRPr="009E2030">
      <w:rPr>
        <w:color w:val="FFFFFF" w:themeColor="background1"/>
        <w:spacing w:val="60"/>
      </w:rPr>
      <w:t>Page</w:t>
    </w:r>
    <w:r w:rsidR="00F17F33" w:rsidRPr="009E2030">
      <w:rPr>
        <w:noProof/>
      </w:rPr>
      <w:drawing>
        <wp:anchor distT="0" distB="0" distL="114300" distR="114300" simplePos="0" relativeHeight="251658752" behindDoc="1" locked="0" layoutInCell="1" allowOverlap="1" wp14:anchorId="5A0E37CC" wp14:editId="3CECE80E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2C95" w14:textId="77777777" w:rsidR="003B067B" w:rsidRDefault="003B067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57F2" w14:textId="77777777" w:rsidR="00C3046E" w:rsidRDefault="00C3046E" w:rsidP="00B657A0">
      <w:r>
        <w:separator/>
      </w:r>
    </w:p>
  </w:footnote>
  <w:footnote w:type="continuationSeparator" w:id="0">
    <w:p w14:paraId="224EAC7E" w14:textId="77777777" w:rsidR="00C3046E" w:rsidRDefault="00C3046E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2E8E" w14:textId="77777777" w:rsidR="003B067B" w:rsidRDefault="003B067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8804" w14:textId="2EF967A3" w:rsidR="00857591" w:rsidRPr="003214CE" w:rsidRDefault="00857591" w:rsidP="00857591">
    <w:pPr>
      <w:pStyle w:val="ad"/>
      <w:jc w:val="center"/>
    </w:pPr>
    <w:r>
      <w:t>Module 1 Assignment: Boolean/Digital Logic</w:t>
    </w:r>
  </w:p>
  <w:p w14:paraId="2A14CD94" w14:textId="5BFDB4E3" w:rsidR="007E2B2B" w:rsidRDefault="00857591" w:rsidP="003B067B">
    <w:pPr>
      <w:pStyle w:val="CourseName"/>
      <w:jc w:val="center"/>
    </w:pPr>
    <w:r>
      <w:t>EN.605.204 Computer Organization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C540" w14:textId="77777777" w:rsidR="003B067B" w:rsidRDefault="003B067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5C0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263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94B1F"/>
    <w:multiLevelType w:val="hybridMultilevel"/>
    <w:tmpl w:val="9EBADA6A"/>
    <w:lvl w:ilvl="0" w:tplc="CBFAECFC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7143745">
    <w:abstractNumId w:val="6"/>
  </w:num>
  <w:num w:numId="2" w16cid:durableId="447941178">
    <w:abstractNumId w:val="11"/>
  </w:num>
  <w:num w:numId="3" w16cid:durableId="1852448707">
    <w:abstractNumId w:val="3"/>
  </w:num>
  <w:num w:numId="4" w16cid:durableId="1058287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0646881">
    <w:abstractNumId w:val="0"/>
  </w:num>
  <w:num w:numId="6" w16cid:durableId="792941345">
    <w:abstractNumId w:val="4"/>
  </w:num>
  <w:num w:numId="7" w16cid:durableId="862747871">
    <w:abstractNumId w:val="2"/>
  </w:num>
  <w:num w:numId="8" w16cid:durableId="941187596">
    <w:abstractNumId w:val="1"/>
  </w:num>
  <w:num w:numId="9" w16cid:durableId="76942603">
    <w:abstractNumId w:val="8"/>
  </w:num>
  <w:num w:numId="10" w16cid:durableId="416748395">
    <w:abstractNumId w:val="8"/>
  </w:num>
  <w:num w:numId="11" w16cid:durableId="1847552303">
    <w:abstractNumId w:val="9"/>
  </w:num>
  <w:num w:numId="12" w16cid:durableId="299309248">
    <w:abstractNumId w:val="7"/>
  </w:num>
  <w:num w:numId="13" w16cid:durableId="897130624">
    <w:abstractNumId w:val="5"/>
  </w:num>
  <w:num w:numId="14" w16cid:durableId="447046328">
    <w:abstractNumId w:val="12"/>
  </w:num>
  <w:num w:numId="15" w16cid:durableId="1619677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F3"/>
    <w:rsid w:val="00027881"/>
    <w:rsid w:val="00040594"/>
    <w:rsid w:val="00057001"/>
    <w:rsid w:val="00074F0E"/>
    <w:rsid w:val="000806C2"/>
    <w:rsid w:val="000A36B6"/>
    <w:rsid w:val="000A6413"/>
    <w:rsid w:val="000A64D4"/>
    <w:rsid w:val="000D1006"/>
    <w:rsid w:val="000F54D2"/>
    <w:rsid w:val="00101D0A"/>
    <w:rsid w:val="0018724C"/>
    <w:rsid w:val="001B287C"/>
    <w:rsid w:val="001C7A67"/>
    <w:rsid w:val="001D05A1"/>
    <w:rsid w:val="001E2D07"/>
    <w:rsid w:val="00213E68"/>
    <w:rsid w:val="00220698"/>
    <w:rsid w:val="00221859"/>
    <w:rsid w:val="002532E2"/>
    <w:rsid w:val="00257BF3"/>
    <w:rsid w:val="00264668"/>
    <w:rsid w:val="002702F4"/>
    <w:rsid w:val="002A6BA3"/>
    <w:rsid w:val="002B5E85"/>
    <w:rsid w:val="002C1D5E"/>
    <w:rsid w:val="002D1199"/>
    <w:rsid w:val="002D5742"/>
    <w:rsid w:val="002E6779"/>
    <w:rsid w:val="002F0A0D"/>
    <w:rsid w:val="00302A2C"/>
    <w:rsid w:val="00305298"/>
    <w:rsid w:val="003214CE"/>
    <w:rsid w:val="00330B7C"/>
    <w:rsid w:val="00352D15"/>
    <w:rsid w:val="003A39B6"/>
    <w:rsid w:val="003A5E3C"/>
    <w:rsid w:val="003B067B"/>
    <w:rsid w:val="003B492B"/>
    <w:rsid w:val="003D1CC2"/>
    <w:rsid w:val="004045FA"/>
    <w:rsid w:val="0043212A"/>
    <w:rsid w:val="004434B5"/>
    <w:rsid w:val="00463D7E"/>
    <w:rsid w:val="00470E28"/>
    <w:rsid w:val="004835CD"/>
    <w:rsid w:val="00490F68"/>
    <w:rsid w:val="00497D35"/>
    <w:rsid w:val="004A07BA"/>
    <w:rsid w:val="004A3227"/>
    <w:rsid w:val="004B411F"/>
    <w:rsid w:val="004E7B46"/>
    <w:rsid w:val="004F4DC9"/>
    <w:rsid w:val="00530CE3"/>
    <w:rsid w:val="005448CC"/>
    <w:rsid w:val="00551497"/>
    <w:rsid w:val="0057444F"/>
    <w:rsid w:val="00586F7D"/>
    <w:rsid w:val="005942D3"/>
    <w:rsid w:val="00597ED6"/>
    <w:rsid w:val="005A223E"/>
    <w:rsid w:val="005B6A4F"/>
    <w:rsid w:val="005B6F74"/>
    <w:rsid w:val="005C2152"/>
    <w:rsid w:val="005D015A"/>
    <w:rsid w:val="005E1094"/>
    <w:rsid w:val="0061416D"/>
    <w:rsid w:val="00635167"/>
    <w:rsid w:val="00645CFC"/>
    <w:rsid w:val="00682F78"/>
    <w:rsid w:val="006830EF"/>
    <w:rsid w:val="00693256"/>
    <w:rsid w:val="006D05FF"/>
    <w:rsid w:val="00712E49"/>
    <w:rsid w:val="00721831"/>
    <w:rsid w:val="007228F1"/>
    <w:rsid w:val="00735565"/>
    <w:rsid w:val="00740841"/>
    <w:rsid w:val="007708A3"/>
    <w:rsid w:val="007E2B2B"/>
    <w:rsid w:val="007F7D1C"/>
    <w:rsid w:val="00806525"/>
    <w:rsid w:val="00811526"/>
    <w:rsid w:val="00823809"/>
    <w:rsid w:val="00830171"/>
    <w:rsid w:val="00837E22"/>
    <w:rsid w:val="00854984"/>
    <w:rsid w:val="00857591"/>
    <w:rsid w:val="00857FA7"/>
    <w:rsid w:val="00873957"/>
    <w:rsid w:val="00944BE1"/>
    <w:rsid w:val="009551D4"/>
    <w:rsid w:val="009C00DC"/>
    <w:rsid w:val="009C27FA"/>
    <w:rsid w:val="009C29BF"/>
    <w:rsid w:val="009D13C5"/>
    <w:rsid w:val="009E2030"/>
    <w:rsid w:val="009E49A0"/>
    <w:rsid w:val="00A2579D"/>
    <w:rsid w:val="00A654DD"/>
    <w:rsid w:val="00AC32EA"/>
    <w:rsid w:val="00AD1558"/>
    <w:rsid w:val="00B12241"/>
    <w:rsid w:val="00B1488B"/>
    <w:rsid w:val="00B30A1C"/>
    <w:rsid w:val="00B33D30"/>
    <w:rsid w:val="00B4678E"/>
    <w:rsid w:val="00B657A0"/>
    <w:rsid w:val="00B71413"/>
    <w:rsid w:val="00BC4C8F"/>
    <w:rsid w:val="00BD6FBB"/>
    <w:rsid w:val="00BF1759"/>
    <w:rsid w:val="00BF7C8E"/>
    <w:rsid w:val="00C01AB3"/>
    <w:rsid w:val="00C07363"/>
    <w:rsid w:val="00C12F31"/>
    <w:rsid w:val="00C21CF3"/>
    <w:rsid w:val="00C26008"/>
    <w:rsid w:val="00C3046E"/>
    <w:rsid w:val="00C31653"/>
    <w:rsid w:val="00C52842"/>
    <w:rsid w:val="00CA07CB"/>
    <w:rsid w:val="00CA7B90"/>
    <w:rsid w:val="00CC516A"/>
    <w:rsid w:val="00CE1935"/>
    <w:rsid w:val="00D135B7"/>
    <w:rsid w:val="00D2614C"/>
    <w:rsid w:val="00D351F1"/>
    <w:rsid w:val="00D403A1"/>
    <w:rsid w:val="00D6427A"/>
    <w:rsid w:val="00D6612C"/>
    <w:rsid w:val="00D67489"/>
    <w:rsid w:val="00D777F8"/>
    <w:rsid w:val="00D81B25"/>
    <w:rsid w:val="00D937E9"/>
    <w:rsid w:val="00DC4CB6"/>
    <w:rsid w:val="00DD05AB"/>
    <w:rsid w:val="00DD3ED7"/>
    <w:rsid w:val="00DE28EB"/>
    <w:rsid w:val="00DE469C"/>
    <w:rsid w:val="00E01888"/>
    <w:rsid w:val="00E0739F"/>
    <w:rsid w:val="00E113BD"/>
    <w:rsid w:val="00E2746B"/>
    <w:rsid w:val="00E42B96"/>
    <w:rsid w:val="00E75DAF"/>
    <w:rsid w:val="00E81074"/>
    <w:rsid w:val="00E90755"/>
    <w:rsid w:val="00EB5ECE"/>
    <w:rsid w:val="00EC4C7F"/>
    <w:rsid w:val="00F1522E"/>
    <w:rsid w:val="00F17F33"/>
    <w:rsid w:val="00F20B42"/>
    <w:rsid w:val="00F2455A"/>
    <w:rsid w:val="00F31AA8"/>
    <w:rsid w:val="00F33895"/>
    <w:rsid w:val="00F3538F"/>
    <w:rsid w:val="00F50B84"/>
    <w:rsid w:val="00F57C2E"/>
    <w:rsid w:val="00F95EB6"/>
    <w:rsid w:val="00FC1B4A"/>
    <w:rsid w:val="00FC4BAD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07F0C"/>
  <w15:docId w15:val="{31A6795C-5976-41B3-9FE7-8C133614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uiPriority w:val="2"/>
    <w:rsid w:val="009E2030"/>
    <w:rPr>
      <w:rFonts w:ascii="Tahoma" w:hAnsi="Tahoma"/>
    </w:rPr>
  </w:style>
  <w:style w:type="paragraph" w:styleId="1">
    <w:name w:val="heading 1"/>
    <w:basedOn w:val="a0"/>
    <w:next w:val="a0"/>
    <w:link w:val="10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2">
    <w:name w:val="heading 2"/>
    <w:aliases w:val="Section Title"/>
    <w:basedOn w:val="a0"/>
    <w:next w:val="a0"/>
    <w:link w:val="20"/>
    <w:uiPriority w:val="9"/>
    <w:unhideWhenUsed/>
    <w:qFormat/>
    <w:rsid w:val="00D6612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paragraph" w:styleId="3">
    <w:name w:val="heading 3"/>
    <w:basedOn w:val="a0"/>
    <w:link w:val="30"/>
    <w:semiHidden/>
    <w:unhideWhenUsed/>
    <w:qFormat/>
    <w:rsid w:val="004B41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866" w:themeColor="accent1" w:themeShade="7F"/>
    </w:rPr>
  </w:style>
  <w:style w:type="paragraph" w:styleId="4">
    <w:name w:val="heading 4"/>
    <w:basedOn w:val="a0"/>
    <w:link w:val="40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paragraph" w:styleId="5">
    <w:name w:val="heading 5"/>
    <w:basedOn w:val="a0"/>
    <w:link w:val="50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59A" w:themeColor="accent1" w:themeShade="BF"/>
    </w:rPr>
  </w:style>
  <w:style w:type="paragraph" w:styleId="6">
    <w:name w:val="heading 6"/>
    <w:basedOn w:val="a0"/>
    <w:link w:val="60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866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a5"/>
    <w:uiPriority w:val="2"/>
    <w:rsid w:val="00B657A0"/>
    <w:rPr>
      <w:sz w:val="20"/>
      <w:szCs w:val="20"/>
    </w:rPr>
  </w:style>
  <w:style w:type="character" w:customStyle="1" w:styleId="a5">
    <w:name w:val="脚注文本 字符"/>
    <w:basedOn w:val="a1"/>
    <w:link w:val="a4"/>
    <w:uiPriority w:val="2"/>
    <w:rsid w:val="003214CE"/>
    <w:rPr>
      <w:sz w:val="20"/>
      <w:szCs w:val="20"/>
    </w:rPr>
  </w:style>
  <w:style w:type="character" w:styleId="a6">
    <w:name w:val="footnote reference"/>
    <w:uiPriority w:val="2"/>
    <w:rsid w:val="00B657A0"/>
    <w:rPr>
      <w:vertAlign w:val="superscript"/>
    </w:rPr>
  </w:style>
  <w:style w:type="paragraph" w:styleId="a7">
    <w:name w:val="header"/>
    <w:basedOn w:val="a0"/>
    <w:link w:val="a8"/>
    <w:uiPriority w:val="99"/>
    <w:rsid w:val="00FC1B4A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1"/>
    <w:link w:val="a7"/>
    <w:uiPriority w:val="99"/>
    <w:rsid w:val="003214CE"/>
  </w:style>
  <w:style w:type="paragraph" w:customStyle="1" w:styleId="CourseName">
    <w:name w:val="Course Name"/>
    <w:basedOn w:val="a0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a9">
    <w:name w:val="Balloon Text"/>
    <w:basedOn w:val="a0"/>
    <w:link w:val="aa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aa">
    <w:name w:val="批注框文本 字符"/>
    <w:basedOn w:val="a1"/>
    <w:link w:val="a9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a0"/>
    <w:next w:val="a0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a0"/>
    <w:next w:val="a0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20">
    <w:name w:val="标题 2 字符"/>
    <w:aliases w:val="Section Title 字符"/>
    <w:basedOn w:val="a1"/>
    <w:link w:val="2"/>
    <w:uiPriority w:val="9"/>
    <w:rsid w:val="00D6612C"/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numbering" w:customStyle="1" w:styleId="NumberListstrong">
    <w:name w:val="Number List (strong)"/>
    <w:basedOn w:val="a3"/>
    <w:rsid w:val="003A39B6"/>
    <w:pPr>
      <w:numPr>
        <w:numId w:val="6"/>
      </w:numPr>
    </w:pPr>
  </w:style>
  <w:style w:type="paragraph" w:customStyle="1" w:styleId="NumberList">
    <w:name w:val="Number List"/>
    <w:basedOn w:val="a0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a0"/>
    <w:uiPriority w:val="2"/>
    <w:rsid w:val="003A39B6"/>
    <w:rPr>
      <w:bCs/>
    </w:rPr>
  </w:style>
  <w:style w:type="paragraph" w:customStyle="1" w:styleId="JHEPBody">
    <w:name w:val="JHEP Body"/>
    <w:basedOn w:val="a0"/>
    <w:uiPriority w:val="2"/>
    <w:qFormat/>
    <w:rsid w:val="009551D4"/>
    <w:pPr>
      <w:spacing w:before="240" w:after="240"/>
    </w:pPr>
    <w:rPr>
      <w:rFonts w:cs="Arial"/>
      <w:szCs w:val="22"/>
    </w:rPr>
  </w:style>
  <w:style w:type="paragraph" w:styleId="ab">
    <w:name w:val="footer"/>
    <w:basedOn w:val="a0"/>
    <w:link w:val="ac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ac">
    <w:name w:val="页脚 字符"/>
    <w:basedOn w:val="a1"/>
    <w:link w:val="ab"/>
    <w:uiPriority w:val="99"/>
    <w:rsid w:val="003214CE"/>
  </w:style>
  <w:style w:type="character" w:customStyle="1" w:styleId="10">
    <w:name w:val="标题 1 字符"/>
    <w:basedOn w:val="a1"/>
    <w:link w:val="1"/>
    <w:uiPriority w:val="2"/>
    <w:rsid w:val="003214CE"/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ad">
    <w:name w:val="Title"/>
    <w:basedOn w:val="a0"/>
    <w:next w:val="a0"/>
    <w:link w:val="ae"/>
    <w:qFormat/>
    <w:rsid w:val="00D6612C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character" w:customStyle="1" w:styleId="ae">
    <w:name w:val="标题 字符"/>
    <w:basedOn w:val="a1"/>
    <w:link w:val="ad"/>
    <w:rsid w:val="00D6612C"/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paragraph" w:styleId="a">
    <w:name w:val="List Paragraph"/>
    <w:basedOn w:val="a0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30">
    <w:name w:val="标题 3 字符"/>
    <w:basedOn w:val="a1"/>
    <w:link w:val="3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customStyle="1" w:styleId="40">
    <w:name w:val="标题 4 字符"/>
    <w:basedOn w:val="a1"/>
    <w:link w:val="4"/>
    <w:semiHidden/>
    <w:rsid w:val="004B411F"/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character" w:customStyle="1" w:styleId="50">
    <w:name w:val="标题 5 字符"/>
    <w:basedOn w:val="a1"/>
    <w:link w:val="5"/>
    <w:semiHidden/>
    <w:rsid w:val="004B411F"/>
    <w:rPr>
      <w:rFonts w:asciiTheme="majorHAnsi" w:eastAsiaTheme="majorEastAsia" w:hAnsiTheme="majorHAnsi" w:cstheme="majorBidi"/>
      <w:color w:val="00559A" w:themeColor="accent1" w:themeShade="BF"/>
    </w:rPr>
  </w:style>
  <w:style w:type="character" w:customStyle="1" w:styleId="60">
    <w:name w:val="标题 6 字符"/>
    <w:basedOn w:val="a1"/>
    <w:link w:val="6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styleId="af">
    <w:name w:val="Hyperlink"/>
    <w:basedOn w:val="a1"/>
    <w:uiPriority w:val="2"/>
    <w:rsid w:val="00D6612C"/>
    <w:rPr>
      <w:color w:val="0072CE" w:themeColor="accent1"/>
      <w:u w:val="single"/>
    </w:rPr>
  </w:style>
  <w:style w:type="character" w:styleId="af0">
    <w:name w:val="Unresolved Mention"/>
    <w:basedOn w:val="a1"/>
    <w:uiPriority w:val="99"/>
    <w:semiHidden/>
    <w:unhideWhenUsed/>
    <w:rsid w:val="00B12241"/>
    <w:rPr>
      <w:color w:val="605E5C"/>
      <w:shd w:val="clear" w:color="auto" w:fill="E1DFDD"/>
    </w:rPr>
  </w:style>
  <w:style w:type="table" w:customStyle="1" w:styleId="TableGrid">
    <w:name w:val="TableGrid"/>
    <w:rsid w:val="00C21CF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rycko\Download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2D72"/>
      </a:dk2>
      <a:lt2>
        <a:srgbClr val="68ACE5"/>
      </a:lt2>
      <a:accent1>
        <a:srgbClr val="0072CE"/>
      </a:accent1>
      <a:accent2>
        <a:srgbClr val="009B77"/>
      </a:accent2>
      <a:accent3>
        <a:srgbClr val="418FDE"/>
      </a:accent3>
      <a:accent4>
        <a:srgbClr val="CF4520"/>
      </a:accent4>
      <a:accent5>
        <a:srgbClr val="A15A95"/>
      </a:accent5>
      <a:accent6>
        <a:srgbClr val="F1C400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3" ma:contentTypeDescription="Create a new document." ma:contentTypeScope="" ma:versionID="40e4970e20d1f8f8863a9f37e4e3ea1d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e5c1fd1354d1e39975e60afdd4e82436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AC0779-B8E1-4483-A310-0FE76AF7C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2</TotalTime>
  <Pages>8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Hrycko</dc:creator>
  <cp:keywords/>
  <dc:description/>
  <cp:lastModifiedBy>Yicun Deng</cp:lastModifiedBy>
  <cp:revision>2</cp:revision>
  <dcterms:created xsi:type="dcterms:W3CDTF">2022-06-07T12:46:00Z</dcterms:created>
  <dcterms:modified xsi:type="dcterms:W3CDTF">2022-06-07T12:46:00Z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</Properties>
</file>